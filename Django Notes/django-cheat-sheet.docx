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7824" w:right="694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0"/>
        </w:rPr>
        <w:t>Filters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91" w:lineRule="exact"/>
        <w:ind w:left="7754" w:right="-20"/>
        <w:jc w:val="left"/>
        <w:tabs>
          <w:tab w:pos="9780" w:val="left"/>
          <w:tab w:pos="11960" w:val="left"/>
          <w:tab w:pos="13740" w:val="left"/>
          <w:tab w:pos="155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4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20"/>
          <w:w w:val="95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20"/>
          <w:w w:val="95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0"/>
          <w:position w:val="-1"/>
        </w:rPr>
        <w:t>ext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0"/>
          <w:position w:val="-1"/>
        </w:rPr>
        <w:t>formatting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3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1"/>
        </w:rPr>
        <w:t>Dates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-1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-1"/>
        </w:rPr>
        <w:t>times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8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1"/>
        </w:rPr>
        <w:t>Escaping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0"/>
        </w:rPr>
        <w:t>humanize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  <w:position w:val="0"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</w:sectPr>
      </w:pPr>
      <w:rPr/>
    </w:p>
    <w:p>
      <w:pPr>
        <w:spacing w:before="0" w:after="0" w:line="557" w:lineRule="exact"/>
        <w:ind w:left="310" w:right="-78"/>
        <w:jc w:val="center"/>
        <w:tabs>
          <w:tab w:pos="6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100"/>
        </w:rPr>
        <w:t>DJANGO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96"/>
        </w:rPr>
        <w:t>CHE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-36"/>
          <w:w w:val="96"/>
        </w:rPr>
        <w:t>A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15"/>
          <w:w w:val="96"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50"/>
          <w:szCs w:val="50"/>
          <w:color w:val="FFFFF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-11"/>
          <w:w w:val="77"/>
          <w:position w:val="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06"/>
          <w:position w:val="7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12"/>
          <w:position w:val="7"/>
        </w:rPr>
        <w:t>1.5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12" w:right="116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-21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3"/>
          <w:w w:val="94"/>
          <w:b/>
          <w:bCs/>
        </w:rPr>
        <w:t>alente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0"/>
          <w:w w:val="94"/>
          <w:b/>
          <w:bCs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3"/>
          <w:w w:val="92"/>
          <w:b/>
          <w:bCs/>
        </w:rPr>
        <w:t>developer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0"/>
          <w:w w:val="92"/>
          <w:b/>
          <w:bCs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4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3"/>
          <w:w w:val="92"/>
          <w:b/>
          <w:bCs/>
        </w:rPr>
        <w:t>appl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0"/>
          <w:w w:val="92"/>
          <w:b/>
          <w:bCs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-7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color w:val="FFFFFF"/>
          <w:spacing w:val="-17"/>
          <w:w w:val="100"/>
          <w:b/>
          <w:bCs/>
        </w:rPr>
        <w:t> </w:t>
      </w:r>
      <w:hyperlink r:id="rId5">
        <w:r>
          <w:rPr>
            <w:rFonts w:ascii="Times New Roman" w:hAnsi="Times New Roman" w:cs="Times New Roman" w:eastAsia="Times New Roman"/>
            <w:sz w:val="27"/>
            <w:szCs w:val="27"/>
            <w:color w:val="FFFFFF"/>
            <w:spacing w:val="3"/>
            <w:w w:val="92"/>
          </w:rPr>
          <w:t>ww</w:t>
        </w:r>
        <w:r>
          <w:rPr>
            <w:rFonts w:ascii="Times New Roman" w:hAnsi="Times New Roman" w:cs="Times New Roman" w:eastAsia="Times New Roman"/>
            <w:sz w:val="27"/>
            <w:szCs w:val="27"/>
            <w:color w:val="FFFFFF"/>
            <w:spacing w:val="-15"/>
            <w:w w:val="92"/>
          </w:rPr>
          <w:t>w</w:t>
        </w:r>
        <w:r>
          <w:rPr>
            <w:rFonts w:ascii="Times New Roman" w:hAnsi="Times New Roman" w:cs="Times New Roman" w:eastAsia="Times New Roman"/>
            <w:sz w:val="27"/>
            <w:szCs w:val="27"/>
            <w:color w:val="FFFFFF"/>
            <w:spacing w:val="3"/>
            <w:w w:val="95"/>
          </w:rPr>
          <w:t>.mercu</w:t>
        </w:r>
        <w:r>
          <w:rPr>
            <w:rFonts w:ascii="Times New Roman" w:hAnsi="Times New Roman" w:cs="Times New Roman" w:eastAsia="Times New Roman"/>
            <w:sz w:val="27"/>
            <w:szCs w:val="27"/>
            <w:color w:val="FFFFFF"/>
            <w:spacing w:val="13"/>
            <w:w w:val="95"/>
          </w:rPr>
          <w:t>r</w:t>
        </w:r>
        <w:r>
          <w:rPr>
            <w:rFonts w:ascii="Times New Roman" w:hAnsi="Times New Roman" w:cs="Times New Roman" w:eastAsia="Times New Roman"/>
            <w:sz w:val="27"/>
            <w:szCs w:val="27"/>
            <w:color w:val="FFFFFF"/>
            <w:spacing w:val="3"/>
            <w:w w:val="95"/>
          </w:rPr>
          <w:t>ytide.co.uk/careers</w:t>
        </w:r>
        <w:r>
          <w:rPr>
            <w:rFonts w:ascii="Times New Roman" w:hAnsi="Times New Roman" w:cs="Times New Roman" w:eastAsia="Times New Roman"/>
            <w:sz w:val="27"/>
            <w:szCs w:val="27"/>
            <w:color w:val="000000"/>
            <w:spacing w:val="0"/>
            <w:w w:val="100"/>
          </w:rPr>
        </w:r>
      </w:hyperlink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4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3"/>
        </w:rPr>
        <w:t>emplate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22"/>
        </w:rPr>
        <w:t>tags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upper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title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capfirst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slugify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ljust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width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  <w:b/>
          <w:bCs/>
        </w:rPr>
        <w:t>rjust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width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center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width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wordwrap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width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1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date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time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b/>
          <w:bCs/>
        </w:rPr>
        <w:t>timesince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datetime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timeuntil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datetime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</w:rPr>
        <w:t>Lists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length_is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first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17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  <w:position w:val="-1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  <w:position w:val="-1"/>
        </w:rPr>
        <w:t>last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0"/>
          <w:b/>
          <w:bCs/>
        </w:rPr>
        <w:t>safe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0"/>
          <w:b/>
          <w:bCs/>
        </w:rPr>
        <w:t>safeseq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1"/>
          <w:b/>
          <w:bCs/>
        </w:rPr>
        <w:t>escape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force_escape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0"/>
          <w:b/>
          <w:bCs/>
        </w:rPr>
        <w:t>escapejs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addslashes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fix_ampersands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iriencode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urlencode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safe_chars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2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apnumber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intcomma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intword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naturalday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naturaltime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ordinal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-32" w:right="79"/>
        <w:jc w:val="center"/>
        <w:tabs>
          <w:tab w:pos="17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  <w:t>i18n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7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language_name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88" w:lineRule="exact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  <w:position w:val="-8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  <w:position w:val="-8"/>
        </w:rPr>
        <w:t>language_name_local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7287" w:space="578"/>
            <w:col w:w="1092" w:space="942"/>
            <w:col w:w="1388" w:space="800"/>
            <w:col w:w="1545" w:space="139"/>
            <w:col w:w="1889"/>
          </w:cols>
        </w:sectPr>
      </w:pPr>
      <w:rPr/>
    </w:p>
    <w:p>
      <w:pPr>
        <w:spacing w:before="0" w:after="0" w:line="163" w:lineRule="exact"/>
        <w:ind w:left="11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autoescape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off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endautoescape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endblock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comment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endcomment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f_token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cycle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even"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</w:rPr>
        <w:t>"odd"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silent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]]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cycle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debug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extends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filter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filter1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filter2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firstof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var1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8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var2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8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default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4" w:after="0" w:line="240" w:lineRule="auto"/>
        <w:ind w:left="39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4"/>
        </w:rPr>
        <w:t>Does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auto-escape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[...]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empty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endfor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5" w:after="0" w:line="200" w:lineRule="exact"/>
        <w:ind w:left="398" w:right="772"/>
        <w:jc w:val="left"/>
        <w:tabs>
          <w:tab w:pos="154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forloop.counter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forloop.counter0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forloop.revcounter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forloop.revcounter0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3" w:lineRule="exact"/>
        <w:ind w:left="11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comments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17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comment_form_target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get_comment_count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get_comment_form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get_comment_list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get_comment_permalink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comment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format_string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render_comment_form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5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render_comment_list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var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5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flatpages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16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3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get_flatpages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url_prefix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-32" w:right="-52"/>
        <w:jc w:val="center"/>
        <w:tabs>
          <w:tab w:pos="3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  <w:t>i18n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1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blocktrans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context_name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left="381" w:right="503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name=value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93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endblocktrans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64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wordcount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striptags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removetags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br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5" w:after="0" w:line="240" w:lineRule="auto"/>
        <w:ind w:left="250" w:right="62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5"/>
        </w:rPr>
        <w:t>sensitive.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cut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substring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linebreaks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linebreaksbr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linenumbers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phone2numeric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truncatechars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truncatewords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truncatewords_html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urlize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urlizetrunc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random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join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1"/>
          <w:b/>
          <w:bCs/>
        </w:rPr>
        <w:t>slice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make_list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unordered_list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Numbers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7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add: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divisibleby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filesizeformat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floatformat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decimal_places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get_digit: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4" w:after="0" w:line="240" w:lineRule="auto"/>
        <w:ind w:left="250" w:right="12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position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1’s,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7"/>
        </w:rPr>
        <w:t>10’s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pluralize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7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,ies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”]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default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4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default_if_none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dictso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dictso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treversed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  <w:b/>
          <w:bCs/>
        </w:rPr>
        <w:t>pprint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stringformat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7"/>
          <w:b/>
          <w:bCs/>
        </w:rPr>
        <w:t>yesno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yes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]"]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bidi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tabs>
          <w:tab w:pos="1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6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  <w:t>l10n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localize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unlocalize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tz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localtime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timezone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tz_name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utc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6" w:equalWidth="0">
            <w:col w:w="3416" w:space="455"/>
            <w:col w:w="3844" w:space="150"/>
            <w:col w:w="1756" w:space="279"/>
            <w:col w:w="1899" w:space="289"/>
            <w:col w:w="1471" w:space="213"/>
            <w:col w:w="1888"/>
          </w:cols>
        </w:sectPr>
      </w:pPr>
      <w:rPr/>
    </w:p>
    <w:p>
      <w:pPr>
        <w:spacing w:before="29" w:after="0" w:line="298" w:lineRule="auto"/>
        <w:ind w:left="398" w:right="431"/>
        <w:jc w:val="left"/>
        <w:tabs>
          <w:tab w:pos="154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forloop.first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forloop.parentloop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forloop.last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2" w:after="0" w:line="173" w:lineRule="exact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-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-1"/>
        </w:rPr>
        <w:t>expression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-1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elif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  <w:position w:val="-1"/>
        </w:rPr>
        <w:t>expression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91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  <w:position w:val="-1"/>
        </w:rPr>
        <w:t>%}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16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1"/>
        </w:rPr>
        <w:t>blocktrans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8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1"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  <w:position w:val="1"/>
        </w:rPr>
        <w:t>name=value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1"/>
        </w:rPr>
        <w:t>context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  <w:position w:val="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1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8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  <w:position w:val="1"/>
        </w:rPr>
        <w:t>etc.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  <w:position w:val="1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1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36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plural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8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endblocktrans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6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get_available_languages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5"/>
        </w:rPr>
        <w:t>LANGUAGES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7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59" w:lineRule="exact"/>
        <w:ind w:left="117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40"/>
          <w:w w:val="114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4"/>
          <w:position w:val="1"/>
        </w:rPr>
        <w:t>emplate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2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4"/>
          <w:position w:val="1"/>
        </w:rPr>
        <w:t>date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26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4"/>
          <w:position w:val="1"/>
        </w:rPr>
        <w:t>formats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tabs>
          <w:tab w:pos="2140" w:val="left"/>
          <w:tab w:pos="4320" w:val="left"/>
          <w:tab w:pos="77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5"/>
          <w:w w:val="84"/>
          <w:position w:val="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5"/>
          <w:w w:val="84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20"/>
          <w:position w:val="1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2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93"/>
          <w:position w:val="0"/>
        </w:rPr>
        <w:t>AM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93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3"/>
          <w:position w:val="0"/>
        </w:rPr>
        <w:t>PM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3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4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Localized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3" w:equalWidth="0">
            <w:col w:w="3004" w:space="980"/>
            <w:col w:w="3440" w:space="323"/>
            <w:col w:w="7913"/>
          </w:cols>
        </w:sectPr>
      </w:pPr>
      <w:rPr/>
    </w:p>
    <w:p>
      <w:pPr>
        <w:spacing w:before="57" w:after="0" w:line="240" w:lineRule="auto"/>
        <w:ind w:left="4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endif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4" w:after="0" w:line="240" w:lineRule="auto"/>
        <w:ind w:left="418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5"/>
        </w:rPr>
        <w:t>Comparisons: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==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!=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&lt;=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&gt;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&gt;=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6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5"/>
          <w:w w:val="8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3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get_current_language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LANGUAGE_CODE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7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6" w:after="0" w:line="240" w:lineRule="auto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get_current_language_bidi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4"/>
        </w:rPr>
        <w:t>LANGUAGE_BIDI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7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7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73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0" w:after="0" w:line="240" w:lineRule="auto"/>
        <w:ind w:right="-68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p.m.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179" w:lineRule="exact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5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5"/>
          <w:position w:val="-1"/>
        </w:rPr>
        <w:t>AM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75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1"/>
        </w:rPr>
        <w:t>PM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2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TETIME_FORM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2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ong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61" w:lineRule="exact"/>
        <w:ind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SHORT_D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3"/>
          <w:b/>
          <w:bCs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TETIME_FORM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3"/>
          <w:b/>
          <w:bCs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Sho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83"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83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83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3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2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2915" w:space="1069"/>
            <w:col w:w="3231" w:space="687"/>
            <w:col w:w="680" w:space="1484"/>
            <w:col w:w="1074" w:space="1116"/>
            <w:col w:w="3404"/>
          </w:cols>
        </w:sectPr>
      </w:pPr>
      <w:rPr/>
    </w:p>
    <w:p>
      <w:pPr>
        <w:spacing w:before="36" w:after="0" w:line="240" w:lineRule="auto"/>
        <w:ind w:left="41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Boolean: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ifchanged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var1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var2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9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endifchanged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63" w:lineRule="exact"/>
        <w:ind w:left="-32" w:right="-5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get_language_info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8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</w:rPr>
        <w:t>"en"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lang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8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4" w:after="0" w:line="240" w:lineRule="auto"/>
        <w:ind w:left="249" w:right="227"/>
        <w:jc w:val="center"/>
        <w:tabs>
          <w:tab w:pos="15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lang.code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5"/>
        </w:rPr>
        <w:t>lang.name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9" w:after="0" w:line="47" w:lineRule="exact"/>
        <w:ind w:left="249" w:right="332"/>
        <w:jc w:val="center"/>
        <w:tabs>
          <w:tab w:pos="15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9"/>
        </w:rPr>
        <w:t>lang.name_local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  <w:position w:val="-9"/>
        </w:rPr>
        <w:t>lang.bidi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8"/>
        </w:rPr>
        <w:t>Month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Hour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7" w:after="0" w:line="105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b/>
          <w:bCs/>
          <w:position w:val="-7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5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7"/>
        </w:rPr>
        <w:t>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7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7"/>
        </w:rPr>
        <w:t>23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9" w:after="0" w:line="240" w:lineRule="auto"/>
        <w:ind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0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TE_FORM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0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</w:rPr>
        <w:t>ong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66" w:lineRule="exact"/>
        <w:ind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SHORT_D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3"/>
          <w:b/>
          <w:bCs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TE_FORM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3"/>
          <w:b/>
          <w:bCs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b/>
          <w:bCs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Sho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83"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83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2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6" w:equalWidth="0">
            <w:col w:w="3459" w:space="525"/>
            <w:col w:w="2449" w:space="1411"/>
            <w:col w:w="465" w:space="1758"/>
            <w:col w:w="362" w:space="19"/>
            <w:col w:w="476" w:space="1332"/>
            <w:col w:w="3404"/>
          </w:cols>
        </w:sectPr>
      </w:pPr>
      <w:rPr/>
    </w:p>
    <w:p>
      <w:pPr>
        <w:spacing w:before="12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name=value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]]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load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8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84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load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85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85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timeformat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regroup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attr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spaceless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endspaceless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ssi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path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parsed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get_language_info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  <w:b/>
          <w:bCs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list_of_codes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lang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6" w:after="0" w:line="240" w:lineRule="auto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trans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context_name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noop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l10n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localize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off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endlocalize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static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16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7" w:after="0" w:line="139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  <w:position w:val="-4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  <w:position w:val="-4"/>
        </w:rPr>
        <w:t>get_media_prefix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91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4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  <w:position w:val="-4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-4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position w:val="-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4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January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8"/>
        <w:jc w:val="left"/>
        <w:tabs>
          <w:tab w:pos="3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(localised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full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Jan.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2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8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2"/>
          <w:w w:val="9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7"/>
        </w:rPr>
        <w:t>.)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5"/>
          <w:b/>
          <w:bCs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right="-68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Minutes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2" w:after="0" w:line="240" w:lineRule="auto"/>
        <w:ind w:right="-62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3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21"/>
        </w:rPr>
        <w:t>Seconds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3" w:after="0" w:line="240" w:lineRule="auto"/>
        <w:ind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  <w:b/>
          <w:bCs/>
        </w:rPr>
        <w:t>TIME_FORM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77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7"/>
          <w:w w:val="7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1"/>
        </w:rPr>
        <w:t>Timezone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7" w:after="0" w:line="240" w:lineRule="auto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4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74"/>
        </w:rPr>
        <w:t>TZ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3"/>
          <w:w w:val="7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code: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7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CET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76"/>
        </w:rPr>
        <w:t>TZ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8"/>
          <w:w w:val="7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name: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GM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7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-500,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US/Eastern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82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2"/>
        </w:rPr>
        <w:t>TZ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4"/>
          <w:w w:val="8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2"/>
        </w:rPr>
        <w:t>offset: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9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+0200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0"/>
        </w:rPr>
        <w:t>TZ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0"/>
        </w:rPr>
        <w:t>offset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0"/>
          <w:w w:val="8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(sec):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-43200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43200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3313" w:space="671"/>
            <w:col w:w="3590" w:space="328"/>
            <w:col w:w="1677" w:space="488"/>
            <w:col w:w="858" w:space="1332"/>
            <w:col w:w="3403"/>
          </w:cols>
        </w:sectPr>
      </w:pPr>
      <w:rPr/>
    </w:p>
    <w:p>
      <w:pPr>
        <w:spacing w:before="41" w:after="0" w:line="133" w:lineRule="exact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4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  <w:position w:val="-4"/>
        </w:rPr>
        <w:t>templatetag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0"/>
          <w:b/>
          <w:bCs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4"/>
        </w:rPr>
        <w:t>openblock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4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81" w:after="0" w:line="93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  <w:position w:val="-8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  <w:position w:val="-8"/>
        </w:rPr>
        <w:t>get_static_prefix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91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8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8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  <w:position w:val="-8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-8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position w:val="-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8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7"/>
        </w:rPr>
        <w:t>Misc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4" w:equalWidth="0">
            <w:col w:w="1923" w:space="2061"/>
            <w:col w:w="2043" w:space="4039"/>
            <w:col w:w="858" w:space="1332"/>
            <w:col w:w="3404"/>
          </w:cols>
        </w:sectPr>
      </w:pPr>
      <w:rPr/>
    </w:p>
    <w:p>
      <w:pPr>
        <w:spacing w:before="85" w:after="0" w:line="240" w:lineRule="auto"/>
        <w:ind w:left="398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2"/>
        </w:rPr>
        <w:t>open|close...block|variable|brace|comment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174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  <w:position w:val="-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  <w:position w:val="-1"/>
        </w:rPr>
        <w:t>static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2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-1"/>
        </w:rPr>
        <w:t>path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2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  <w:position w:val="-1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-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7"/>
        </w:rPr>
        <w:t>Day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9" w:after="0" w:line="240" w:lineRule="auto"/>
        <w:ind w:right="-65"/>
        <w:jc w:val="left"/>
        <w:tabs>
          <w:tab w:pos="2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>µs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8"/>
          <w:b/>
          <w:bCs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DST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effect: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2823" w:space="1161"/>
            <w:col w:w="1619" w:space="2299"/>
            <w:col w:w="286" w:space="1737"/>
            <w:col w:w="2374" w:space="250"/>
            <w:col w:w="3111"/>
          </w:cols>
        </w:sectPr>
      </w:pPr>
      <w:rPr/>
    </w:p>
    <w:p>
      <w:pPr>
        <w:spacing w:before="0" w:after="0" w:line="180" w:lineRule="exact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4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b/>
          <w:bCs/>
        </w:rPr>
        <w:t>url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4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</w:rPr>
        <w:t>"[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app: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viewname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arg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9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kwarg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25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2"/>
          <w:position w:val="-5"/>
        </w:rPr>
        <w:t>staticfiles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2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2"/>
          <w:i/>
          <w:position w:val="-5"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12"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  <w:position w:val="-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2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000000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999999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7" w:lineRule="exact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3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</w:rPr>
        <w:t>leap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8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8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3815" w:space="169"/>
            <w:col w:w="1195" w:space="2724"/>
            <w:col w:w="857" w:space="1307"/>
            <w:col w:w="1457" w:space="733"/>
            <w:col w:w="3403"/>
          </w:cols>
        </w:sectPr>
      </w:pPr>
      <w:rPr/>
    </w:p>
    <w:p>
      <w:pPr>
        <w:spacing w:before="0" w:after="0" w:line="172" w:lineRule="exact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-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1"/>
        </w:rPr>
        <w:t>verbatim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  <w:position w:val="-1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position w:val="-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-1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  <w:position w:val="-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  <w:position w:val="-1"/>
        </w:rPr>
        <w:t>endverbatim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  <w:position w:val="-1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1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4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5"/>
          <w:b/>
          <w:bCs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2" w:lineRule="exact"/>
        <w:ind w:right="-72"/>
        <w:jc w:val="left"/>
        <w:tabs>
          <w:tab w:pos="2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6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5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2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-5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5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Day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4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365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4" w:equalWidth="0">
            <w:col w:w="3249" w:space="4653"/>
            <w:col w:w="785" w:space="1239"/>
            <w:col w:w="2392" w:space="231"/>
            <w:col w:w="3111"/>
          </w:cols>
        </w:sectPr>
      </w:pPr>
      <w:rPr/>
    </w:p>
    <w:p>
      <w:pPr>
        <w:spacing w:before="56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widthratio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8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i/>
        </w:rPr>
        <w:t>maxvalue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8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i/>
        </w:rPr>
        <w:t>maxwidth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87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4" w:after="0" w:line="240" w:lineRule="auto"/>
        <w:ind w:left="39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value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maxvalue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maxwidth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13" w:lineRule="exact"/>
        <w:ind w:left="113" w:right="-71"/>
        <w:jc w:val="left"/>
        <w:tabs>
          <w:tab w:pos="40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  <w:position w:val="4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4"/>
        </w:rPr>
        <w:t>static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89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4"/>
        </w:rPr>
        <w:t>path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89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4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  <w:position w:val="4"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4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4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tabs>
          <w:tab w:pos="38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  <w:t>tz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9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8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suffix: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7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nd,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8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5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1:30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138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4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4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4"/>
        </w:rPr>
        <w:t>1:30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4"/>
        </w:rPr>
        <w:t>p.m.,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Days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9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month: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8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"/>
          <w:w w:val="87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eek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numbe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87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8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2642" w:space="1229"/>
            <w:col w:w="4119" w:space="293"/>
            <w:col w:w="1153" w:space="630"/>
            <w:col w:w="1375" w:space="814"/>
            <w:col w:w="3405"/>
          </w:cols>
        </w:sectPr>
      </w:pPr>
      <w:rPr/>
    </w:p>
    <w:p>
      <w:pPr>
        <w:spacing w:before="33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[...]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endwith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52" w:after="0" w:line="240" w:lineRule="auto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get_current_timezone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TIME_ZONE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7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63" w:lineRule="exact"/>
        <w:ind w:right="-64"/>
        <w:jc w:val="left"/>
        <w:tabs>
          <w:tab w:pos="2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7"/>
        </w:rPr>
        <w:t>Day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7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  <w:t>week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2" w:after="0" w:line="181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midnight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noon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tabs>
          <w:tab w:pos="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"/>
          <w:w w:val="92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eek-numbering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"/>
          <w:w w:val="9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9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5" w:equalWidth="0">
            <w:col w:w="2696" w:space="1288"/>
            <w:col w:w="2720" w:space="1044"/>
            <w:col w:w="2155" w:space="544"/>
            <w:col w:w="903" w:space="907"/>
            <w:col w:w="3403"/>
          </w:cols>
        </w:sectPr>
      </w:pPr>
      <w:rPr/>
    </w:p>
    <w:p>
      <w:pPr>
        <w:spacing w:before="9" w:after="0" w:line="240" w:lineRule="auto"/>
        <w:ind w:left="3984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localtime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off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endlocaltime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92" w:after="0" w:line="158" w:lineRule="exact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-2"/>
        </w:rPr>
        <w:t>Friday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right="-20"/>
        <w:jc w:val="left"/>
        <w:tabs>
          <w:tab w:pos="56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</w:rPr>
        <w:t>Standards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3" w:equalWidth="0">
            <w:col w:w="6658" w:space="1245"/>
            <w:col w:w="730" w:space="1300"/>
            <w:col w:w="5727"/>
          </w:cols>
        </w:sectPr>
      </w:pPr>
      <w:rPr/>
    </w:p>
    <w:p>
      <w:pPr>
        <w:spacing w:before="53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.004pt;margin-top:8.004pt;width:776.622pt;height:595.992pt;mso-position-horizontal-relative:page;mso-position-vertical-relative:page;z-index:-1064" coordorigin="160,160" coordsize="15532,11920">
            <v:group style="position:absolute;left:170;top:170;width:7682;height:2282" coordorigin="170,170" coordsize="7682,2282">
              <v:shape style="position:absolute;left:170;top:170;width:7682;height:2282" coordorigin="170,170" coordsize="7682,2282" path="m7852,2452l170,2452,170,170,7852,170,7852,2452e" filled="t" fillcolor="#231F20" stroked="f">
                <v:path arrowok="t"/>
                <v:fill/>
              </v:shape>
            </v:group>
            <v:group style="position:absolute;left:544;top:562;width:254;height:173" coordorigin="544,562" coordsize="254,173">
              <v:shape style="position:absolute;left:544;top:562;width:254;height:173" coordorigin="544,562" coordsize="254,173" path="m574,564l544,564,544,735,574,735,577,615,588,602,607,594,635,593,713,593,731,589,786,589,785,588,574,588,574,564e" filled="t" fillcolor="#FFFFFF" stroked="f">
                <v:path arrowok="t"/>
                <v:fill/>
              </v:shape>
              <v:shape style="position:absolute;left:544;top:562;width:254;height:173" coordorigin="544,562" coordsize="254,173" path="m713,593l635,593,650,608,656,630,656,735,686,735,686,629,693,609,709,594,713,593e" filled="t" fillcolor="#FFFFFF" stroked="f">
                <v:path arrowok="t"/>
                <v:fill/>
              </v:shape>
              <v:shape style="position:absolute;left:544;top:562;width:254;height:173" coordorigin="544,562" coordsize="254,173" path="m786,589l731,589,750,594,763,609,768,637,768,735,798,735,798,626,793,602,786,589e" filled="t" fillcolor="#FFFFFF" stroked="f">
                <v:path arrowok="t"/>
                <v:fill/>
              </v:shape>
              <v:shape style="position:absolute;left:544;top:562;width:254;height:173" coordorigin="544,562" coordsize="254,173" path="m605,564l586,574,574,588,785,588,783,584,782,583,667,583,653,572,633,565,605,564e" filled="t" fillcolor="#FFFFFF" stroked="f">
                <v:path arrowok="t"/>
                <v:fill/>
              </v:shape>
              <v:shape style="position:absolute;left:544;top:562;width:254;height:173" coordorigin="544,562" coordsize="254,173" path="m722,562l701,567,682,575,667,583,782,583,767,571,747,564,722,562e" filled="t" fillcolor="#FFFFFF" stroked="f">
                <v:path arrowok="t"/>
                <v:fill/>
              </v:shape>
            </v:group>
            <v:group style="position:absolute;left:837;top:561;width:187;height:176" coordorigin="837,561" coordsize="187,176">
              <v:shape style="position:absolute;left:837;top:561;width:187;height:176" coordorigin="837,561" coordsize="187,176" path="m928,561l870,583,839,640,837,665,844,685,890,728,939,737,955,735,973,730,991,720,1008,708,934,708,907,707,888,696,874,681,868,663,1024,663,1024,663,1025,658,1023,637,992,637,874,619,888,603,907,593,929,589,998,589,990,581,971,570,951,563,928,561e" filled="t" fillcolor="#FFFFFF" stroked="f">
                <v:path arrowok="t"/>
                <v:fill/>
              </v:shape>
              <v:shape style="position:absolute;left:837;top:561;width:187;height:176" coordorigin="837,561" coordsize="187,176" path="m985,691l970,700,954,706,934,708,1008,708,1014,704,985,691e" filled="t" fillcolor="#FFFFFF" stroked="f">
                <v:path arrowok="t"/>
                <v:fill/>
              </v:shape>
              <v:shape style="position:absolute;left:837;top:561;width:187;height:176" coordorigin="837,561" coordsize="187,176" path="m998,589l929,589,952,593,972,603,985,619,992,637,1023,637,1023,637,1016,614,1005,596,998,589e" filled="t" fillcolor="#FFFFFF" stroked="f">
                <v:path arrowok="t"/>
                <v:fill/>
              </v:shape>
            </v:group>
            <v:group style="position:absolute;left:1064;top:562;width:105;height:173" coordorigin="1064,562" coordsize="105,173">
              <v:shape style="position:absolute;left:1064;top:562;width:105;height:173" coordorigin="1064,562" coordsize="105,173" path="m1064,564l1064,735,1095,735,1095,654,1098,634,1107,616,1120,604,1094,604,1094,602,1094,566,1095,564,1064,564e" filled="t" fillcolor="#FFFFFF" stroked="f">
                <v:path arrowok="t"/>
                <v:fill/>
              </v:shape>
              <v:shape style="position:absolute;left:1064;top:562;width:105;height:173" coordorigin="1064,562" coordsize="105,173" path="m1161,562l1139,567,1120,576,1105,588,1094,604,1120,604,1122,602,1143,592,1169,589,1161,562e" filled="t" fillcolor="#FFFFFF" stroked="f">
                <v:path arrowok="t"/>
                <v:fill/>
              </v:shape>
            </v:group>
            <v:group style="position:absolute;left:1190;top:563;width:179;height:174" coordorigin="1190,563" coordsize="179,174">
              <v:shape style="position:absolute;left:1190;top:563;width:179;height:174" coordorigin="1190,563" coordsize="179,174" path="m1265,563l1211,595,1190,659,1195,680,1239,727,1284,737,1296,737,1312,733,1329,725,1348,713,1355,707,1287,707,1265,707,1247,698,1233,683,1224,662,1222,636,1230,617,1245,603,1265,593,1291,590,1353,590,1340,580,1324,571,1306,566,1287,563,1265,563e" filled="t" fillcolor="#FFFFFF" stroked="f">
                <v:path arrowok="t"/>
                <v:fill/>
              </v:shape>
              <v:shape style="position:absolute;left:1190;top:563;width:179;height:174" coordorigin="1190,563" coordsize="179,174" path="m1338,685l1322,697,1305,704,1287,707,1355,707,1369,695,1338,685e" filled="t" fillcolor="#FFFFFF" stroked="f">
                <v:path arrowok="t"/>
                <v:fill/>
              </v:shape>
              <v:shape style="position:absolute;left:1190;top:563;width:179;height:174" coordorigin="1190,563" coordsize="179,174" path="m1353,590l1291,590,1307,594,1325,603,1345,620,1358,593,1353,590e" filled="t" fillcolor="#FFFFFF" stroked="f">
                <v:path arrowok="t"/>
                <v:fill/>
              </v:shape>
            </v:group>
            <v:group style="position:absolute;left:1399;top:563;width:169;height:172" coordorigin="1399,563" coordsize="169,172">
              <v:shape style="position:absolute;left:1399;top:563;width:169;height:172" coordorigin="1399,563" coordsize="169,172" path="m1429,563l1399,563,1399,658,1421,715,1490,735,1510,727,1527,714,1533,705,1458,705,1441,695,1432,676,1429,648,1429,563e" filled="t" fillcolor="#FFFFFF" stroked="f">
                <v:path arrowok="t"/>
                <v:fill/>
              </v:shape>
              <v:shape style="position:absolute;left:1399;top:563;width:169;height:172" coordorigin="1399,563" coordsize="169,172" path="m1568,697l1538,697,1538,734,1568,734,1568,697e" filled="t" fillcolor="#FFFFFF" stroked="f">
                <v:path arrowok="t"/>
                <v:fill/>
              </v:shape>
              <v:shape style="position:absolute;left:1399;top:563;width:169;height:172" coordorigin="1399,563" coordsize="169,172" path="m1568,563l1537,563,1537,650,1534,669,1524,685,1509,697,1487,704,1458,705,1533,705,1538,697,1568,697,1568,563e" filled="t" fillcolor="#FFFFFF" stroked="f">
                <v:path arrowok="t"/>
                <v:fill/>
              </v:shape>
            </v:group>
            <v:group style="position:absolute;left:1619;top:562;width:105;height:173" coordorigin="1619,562" coordsize="105,173">
              <v:shape style="position:absolute;left:1619;top:562;width:105;height:173" coordorigin="1619,562" coordsize="105,173" path="m1619,564l1619,735,1649,735,1649,654,1652,634,1661,616,1674,604,1648,604,1648,602,1648,566,1649,564,1619,564e" filled="t" fillcolor="#FFFFFF" stroked="f">
                <v:path arrowok="t"/>
                <v:fill/>
              </v:shape>
              <v:shape style="position:absolute;left:1619;top:562;width:105;height:173" coordorigin="1619,562" coordsize="105,173" path="m1715,562l1693,567,1674,576,1659,588,1648,604,1674,604,1676,602,1697,592,1723,589,1715,562e" filled="t" fillcolor="#FFFFFF" stroked="f">
                <v:path arrowok="t"/>
                <v:fill/>
              </v:shape>
            </v:group>
            <v:group style="position:absolute;left:1750;top:560;width:197;height:229" coordorigin="1750,560" coordsize="197,229">
              <v:shape style="position:absolute;left:1750;top:560;width:197;height:229" coordorigin="1750,560" coordsize="197,229" path="m1773,560l1750,579,1830,677,1752,773,1776,789,1884,656,1848,656,1773,560e" filled="t" fillcolor="#FFFFFF" stroked="f">
                <v:path arrowok="t"/>
                <v:fill/>
              </v:shape>
              <v:shape style="position:absolute;left:1750;top:560;width:197;height:229" coordorigin="1750,560" coordsize="197,229" path="m1925,560l1848,656,1884,656,1947,579,1925,560e" filled="t" fillcolor="#FFFFFF" stroked="f">
                <v:path arrowok="t"/>
                <v:fill/>
              </v:shape>
            </v:group>
            <v:group style="position:absolute;left:1972;top:520;width:128;height:216" coordorigin="1972,520" coordsize="128,216">
              <v:shape style="position:absolute;left:1972;top:520;width:128;height:216" coordorigin="1972,520" coordsize="128,216" path="m2027,590l1997,590,1999,665,2030,718,2098,736,2100,736,2077,707,2055,700,2040,687,2030,668,2027,644,2027,590e" filled="t" fillcolor="#FFFFFF" stroked="f">
                <v:path arrowok="t"/>
                <v:fill/>
              </v:shape>
              <v:shape style="position:absolute;left:1972;top:520;width:128;height:216" coordorigin="1972,520" coordsize="128,216" path="m2100,563l1972,563,1972,590,2100,590,2100,563e" filled="t" fillcolor="#FFFFFF" stroked="f">
                <v:path arrowok="t"/>
                <v:fill/>
              </v:shape>
              <v:shape style="position:absolute;left:1972;top:520;width:128;height:216" coordorigin="1972,520" coordsize="128,216" path="m2027,520l1997,538,1997,563,2027,563,2027,520e" filled="t" fillcolor="#FFFFFF" stroked="f">
                <v:path arrowok="t"/>
                <v:fill/>
              </v:shape>
            </v:group>
            <v:group style="position:absolute;left:2144;top:503;width:35;height:232" coordorigin="2144,503" coordsize="35,232">
              <v:shape style="position:absolute;left:2144;top:503;width:35;height:232" coordorigin="2144,503" coordsize="35,232" path="m2179,564l2149,564,2149,735,2179,735,2179,564e" filled="t" fillcolor="#FFFFFF" stroked="f">
                <v:path arrowok="t"/>
                <v:fill/>
              </v:shape>
              <v:shape style="position:absolute;left:2144;top:503;width:35;height:232" coordorigin="2144,503" coordsize="35,232" path="m2175,503l2153,503,2144,511,2144,530,2153,538,2175,538,2184,530,2184,511,2175,503e" filled="t" fillcolor="#FFFFFF" stroked="f">
                <v:path arrowok="t"/>
                <v:fill/>
              </v:shape>
            </v:group>
            <v:group style="position:absolute;left:2220;top:518;width:187;height:217" coordorigin="2220,518" coordsize="187,217">
              <v:shape style="position:absolute;left:2220;top:518;width:187;height:217" coordorigin="2220,518" coordsize="187,217" path="m2408,698l2378,698,2378,705,2377,735,2408,735,2408,698e" filled="t" fillcolor="#FFFFFF" stroked="f">
                <v:path arrowok="t"/>
                <v:fill/>
              </v:shape>
              <v:shape style="position:absolute;left:2220;top:518;width:187;height:217" coordorigin="2220,518" coordsize="187,217" path="m2302,562l2243,590,2220,651,2223,671,2278,728,2330,735,2350,727,2366,714,2371,708,2298,708,2279,699,2264,685,2254,665,2251,640,2258,620,2272,604,2291,593,2314,589,2369,589,2364,583,2347,572,2326,564,2302,562e" filled="t" fillcolor="#FFFFFF" stroked="f">
                <v:path arrowok="t"/>
                <v:fill/>
              </v:shape>
              <v:shape style="position:absolute;left:2220;top:518;width:187;height:217" coordorigin="2220,518" coordsize="187,217" path="m2369,589l2314,589,2324,590,2346,597,2362,610,2374,629,2378,651,2374,669,2364,685,2348,698,2326,706,2298,708,2371,708,2378,698,2408,698,2408,597,2375,597,2369,589e" filled="t" fillcolor="#FFFFFF" stroked="f">
                <v:path arrowok="t"/>
                <v:fill/>
              </v:shape>
              <v:shape style="position:absolute;left:2220;top:518;width:187;height:217" coordorigin="2220,518" coordsize="187,217" path="m2408,518l2377,528,2377,554,2377,582,2375,597,2408,597,2408,518e" filled="t" fillcolor="#FFFFFF" stroked="f">
                <v:path arrowok="t"/>
                <v:fill/>
              </v:shape>
            </v:group>
            <v:group style="position:absolute;left:2449;top:561;width:187;height:176" coordorigin="2449,561" coordsize="187,176">
              <v:shape style="position:absolute;left:2449;top:561;width:187;height:176" coordorigin="2449,561" coordsize="187,176" path="m2540,561l2482,583,2451,640,2449,665,2456,685,2502,728,2550,737,2567,735,2584,730,2603,720,2620,708,2546,708,2519,707,2500,696,2486,681,2479,663,2636,663,2636,663,2636,658,2634,637,2603,637,2485,619,2499,603,2518,593,2541,589,2609,589,2601,581,2583,570,2562,563,2540,561e" filled="t" fillcolor="#FFFFFF" stroked="f">
                <v:path arrowok="t"/>
                <v:fill/>
              </v:shape>
              <v:shape style="position:absolute;left:2449;top:561;width:187;height:176" coordorigin="2449,561" coordsize="187,176" path="m2596,691l2582,700,2566,706,2546,708,2620,708,2625,704,2596,691e" filled="t" fillcolor="#FFFFFF" stroked="f">
                <v:path arrowok="t"/>
                <v:fill/>
              </v:shape>
              <v:shape style="position:absolute;left:2449;top:561;width:187;height:176" coordorigin="2449,561" coordsize="187,176" path="m2609,589l2541,589,2564,593,2584,603,2597,619,2603,637,2634,637,2634,637,2628,614,2616,596,2609,589e" filled="t" fillcolor="#FFFFFF" stroked="f">
                <v:path arrowok="t"/>
                <v:fill/>
              </v:shape>
            </v:group>
            <v:group style="position:absolute;left:544;top:1661;width:6892;height:454" coordorigin="544,1661" coordsize="6892,454">
              <v:shape style="position:absolute;left:544;top:1661;width:6892;height:454" coordorigin="544,1661" coordsize="6892,454" path="m544,2114l7436,2114,7436,1661,544,1661,544,2114e" filled="t" fillcolor="#ED1C24" stroked="f">
                <v:path arrowok="t"/>
                <v:fill/>
              </v:shape>
            </v:group>
            <v:group style="position:absolute;left:170;top:2503;width:7682;height:480" coordorigin="170,2503" coordsize="7682,480">
              <v:shape style="position:absolute;left:170;top:2503;width:7682;height:480" coordorigin="170,2503" coordsize="7682,480" path="m7852,2983l170,2983,170,2503,7852,2503,7852,2983e" filled="t" fillcolor="#8D9C54" stroked="f">
                <v:path arrowok="t"/>
                <v:fill/>
              </v:shape>
            </v:group>
            <v:group style="position:absolute;left:7894;top:170;width:7775;height:480" coordorigin="7894,170" coordsize="7775,480">
              <v:shape style="position:absolute;left:7894;top:170;width:7775;height:480" coordorigin="7894,170" coordsize="7775,480" path="m15670,650l7894,650,7894,170,15670,170,15670,650e" filled="t" fillcolor="#8D9C54" stroked="f">
                <v:path arrowok="t"/>
                <v:fill/>
              </v:shape>
            </v:group>
            <v:group style="position:absolute;left:4011;top:3239;width:3844;height:1786" coordorigin="4011,3239" coordsize="3844,1786">
              <v:shape style="position:absolute;left:4011;top:3239;width:3844;height:1786" coordorigin="4011,3239" coordsize="3844,1786" path="m4011,5024l7855,5024,7855,3239,4011,3239,4011,5024e" filled="t" fillcolor="#EBE9E9" stroked="f">
                <v:path arrowok="t"/>
                <v:fill/>
              </v:shape>
            </v:group>
            <v:group style="position:absolute;left:4011;top:3003;width:3844;height:225" coordorigin="4011,3003" coordsize="3844,225">
              <v:shape style="position:absolute;left:4011;top:3003;width:3844;height:225" coordorigin="4011,3003" coordsize="3844,225" path="m4011,3228l7855,3228,7855,3003,4011,3003,4011,3228e" filled="t" fillcolor="#C5C6A2" stroked="f">
                <v:path arrowok="t"/>
                <v:fill/>
              </v:shape>
            </v:group>
            <v:group style="position:absolute;left:4011;top:5272;width:3844;height:330" coordorigin="4011,5272" coordsize="3844,330">
              <v:shape style="position:absolute;left:4011;top:5272;width:3844;height:330" coordorigin="4011,5272" coordsize="3844,330" path="m4011,5602l7855,5602,7855,5272,4011,5272,4011,5602e" filled="t" fillcolor="#EBE9E9" stroked="f">
                <v:path arrowok="t"/>
                <v:fill/>
              </v:shape>
            </v:group>
            <v:group style="position:absolute;left:4011;top:5846;width:3844;height:2733" coordorigin="4011,5846" coordsize="3844,2733">
              <v:shape style="position:absolute;left:4011;top:5846;width:3844;height:2733" coordorigin="4011,5846" coordsize="3844,2733" path="m4011,8578l7855,8578,7855,5846,4011,5846,4011,8578e" filled="t" fillcolor="#EBE9E9" stroked="f">
                <v:path arrowok="t"/>
                <v:fill/>
              </v:shape>
            </v:group>
            <v:group style="position:absolute;left:7894;top:918;width:2041;height:5324" coordorigin="7894,918" coordsize="2041,5324">
              <v:shape style="position:absolute;left:7894;top:918;width:2041;height:5324" coordorigin="7894,918" coordsize="2041,5324" path="m7894,6242l9935,6242,9935,918,7894,918,7894,6242e" filled="t" fillcolor="#EBE9E9" stroked="f">
                <v:path arrowok="t"/>
                <v:fill/>
              </v:shape>
            </v:group>
            <v:group style="position:absolute;left:9959;top:4559;width:2154;height:1682" coordorigin="9959,4559" coordsize="2154,1682">
              <v:shape style="position:absolute;left:9959;top:4559;width:2154;height:1682" coordorigin="9959,4559" coordsize="2154,1682" path="m9959,6241l12113,6241,12113,4559,9959,4559,9959,6241e" filled="t" fillcolor="#EBE9E9" stroked="f">
                <v:path arrowok="t"/>
                <v:fill/>
              </v:shape>
            </v:group>
            <v:group style="position:absolute;left:9959;top:926;width:2154;height:976" coordorigin="9959,926" coordsize="2154,976">
              <v:shape style="position:absolute;left:9959;top:926;width:2154;height:976" coordorigin="9959,926" coordsize="2154,976" path="m9959,1901l12113,1901,12113,926,9959,926,9959,1901e" filled="t" fillcolor="#EBE9E9" stroked="f">
                <v:path arrowok="t"/>
                <v:fill/>
              </v:shape>
            </v:group>
            <v:group style="position:absolute;left:9959;top:2159;width:2154;height:2154" coordorigin="9959,2159" coordsize="2154,2154">
              <v:shape style="position:absolute;left:9959;top:2159;width:2154;height:2154" coordorigin="9959,2159" coordsize="2154,2154" path="m9959,4313l12113,4313,12113,2159,9959,2159,9959,4313e" filled="t" fillcolor="#EBE9E9" stroked="f">
                <v:path arrowok="t"/>
                <v:fill/>
              </v:shape>
            </v:group>
            <v:group style="position:absolute;left:9959;top:4325;width:2154;height:225" coordorigin="9959,4325" coordsize="2154,225">
              <v:shape style="position:absolute;left:9959;top:4325;width:2154;height:225" coordorigin="9959,4325" coordsize="2154,225" path="m9959,4550l12113,4550,12113,4325,9959,4325,9959,4550e" filled="t" fillcolor="#C5C6A2" stroked="f">
                <v:path arrowok="t"/>
                <v:fill/>
              </v:shape>
            </v:group>
            <v:group style="position:absolute;left:9959;top:1924;width:2154;height:225" coordorigin="9959,1924" coordsize="2154,225">
              <v:shape style="position:absolute;left:9959;top:1924;width:2154;height:225" coordorigin="9959,1924" coordsize="2154,225" path="m9959,2149l12113,2149,12113,1924,9959,1924,9959,2149e" filled="t" fillcolor="#C5C6A2" stroked="f">
                <v:path arrowok="t"/>
                <v:fill/>
              </v:shape>
            </v:group>
            <v:group style="position:absolute;left:13912;top:913;width:1757;height:1489" coordorigin="13912,913" coordsize="1757,1489">
              <v:shape style="position:absolute;left:13912;top:913;width:1757;height:1489" coordorigin="13912,913" coordsize="1757,1489" path="m13912,2402l15669,2402,15669,913,13912,913,13912,2402e" filled="t" fillcolor="#EBE9E9" stroked="f">
                <v:path arrowok="t"/>
                <v:fill/>
              </v:shape>
            </v:group>
            <v:group style="position:absolute;left:13912;top:2651;width:1757;height:850" coordorigin="13912,2651" coordsize="1757,850">
              <v:shape style="position:absolute;left:13912;top:2651;width:1757;height:850" coordorigin="13912,2651" coordsize="1757,850" path="m13912,3500l15669,3500,15669,2651,13912,2651,13912,3500e" filled="t" fillcolor="#EBE9E9" stroked="f">
                <v:path arrowok="t"/>
                <v:fill/>
              </v:shape>
            </v:group>
            <v:group style="position:absolute;left:12135;top:918;width:1757;height:2306" coordorigin="12135,918" coordsize="1757,2306">
              <v:shape style="position:absolute;left:12135;top:918;width:1757;height:2306" coordorigin="12135,918" coordsize="1757,2306" path="m12135,3223l13893,3223,13893,918,12135,918,12135,3223e" filled="t" fillcolor="#EBE9E9" stroked="f">
                <v:path arrowok="t"/>
                <v:fill/>
              </v:shape>
            </v:group>
            <v:group style="position:absolute;left:13912;top:3750;width:1757;height:635" coordorigin="13912,3750" coordsize="1757,635">
              <v:shape style="position:absolute;left:13912;top:3750;width:1757;height:635" coordorigin="13912,3750" coordsize="1757,635" path="m13912,4385l15669,4385,15669,3750,13912,3750,13912,4385e" filled="t" fillcolor="#EBE9E9" stroked="f">
                <v:path arrowok="t"/>
                <v:fill/>
              </v:shape>
            </v:group>
            <v:group style="position:absolute;left:13912;top:4630;width:1757;height:1606" coordorigin="13912,4630" coordsize="1757,1606">
              <v:shape style="position:absolute;left:13912;top:4630;width:1757;height:1606" coordorigin="13912,4630" coordsize="1757,1606" path="m13912,6236l15669,6236,15669,4630,13912,4630,13912,6236e" filled="t" fillcolor="#EBE9E9" stroked="f">
                <v:path arrowok="t"/>
                <v:fill/>
              </v:shape>
            </v:group>
            <v:group style="position:absolute;left:13912;top:4399;width:1757;height:225" coordorigin="13912,4399" coordsize="1757,225">
              <v:shape style="position:absolute;left:13912;top:4399;width:1757;height:225" coordorigin="13912,4399" coordsize="1757,225" path="m13912,4624l15669,4624,15669,4399,13912,4399,13912,4624e" filled="t" fillcolor="#C5C6A2" stroked="f">
                <v:path arrowok="t"/>
                <v:fill/>
              </v:shape>
            </v:group>
            <v:group style="position:absolute;left:12135;top:3488;width:1757;height:2749" coordorigin="12135,3488" coordsize="1757,2749">
              <v:shape style="position:absolute;left:12135;top:3488;width:1757;height:2749" coordorigin="12135,3488" coordsize="1757,2749" path="m12135,6236l13893,6236,13893,3488,12135,3488,12135,6236e" filled="t" fillcolor="#EBE9E9" stroked="f">
                <v:path arrowok="t"/>
                <v:fill/>
              </v:shape>
            </v:group>
            <v:group style="position:absolute;left:12135;top:3253;width:1757;height:225" coordorigin="12135,3253" coordsize="1757,225">
              <v:shape style="position:absolute;left:12135;top:3253;width:1757;height:225" coordorigin="12135,3253" coordsize="1757,225" path="m12135,3478l13893,3478,13893,3253,12135,3253,12135,3478e" filled="t" fillcolor="#C5C6A2" stroked="f">
                <v:path arrowok="t"/>
                <v:fill/>
              </v:shape>
            </v:group>
            <v:group style="position:absolute;left:4011;top:5038;width:3844;height:225" coordorigin="4011,5038" coordsize="3844,225">
              <v:shape style="position:absolute;left:4011;top:5038;width:3844;height:225" coordorigin="4011,5038" coordsize="3844,225" path="m4011,5263l7855,5263,7855,5038,4011,5038,4011,5263e" filled="t" fillcolor="#C5C6A2" stroked="f">
                <v:path arrowok="t"/>
                <v:fill/>
              </v:shape>
            </v:group>
            <v:group style="position:absolute;left:4011;top:8808;width:3844;height:281" coordorigin="4011,8808" coordsize="3844,281">
              <v:shape style="position:absolute;left:4011;top:8808;width:3844;height:281" coordorigin="4011,8808" coordsize="3844,281" path="m4011,9089l7855,9089,7855,8808,4011,8808,4011,9089e" filled="t" fillcolor="#EBE9E9" stroked="f">
                <v:path arrowok="t"/>
                <v:fill/>
              </v:shape>
            </v:group>
            <v:group style="position:absolute;left:4011;top:8589;width:3844;height:225" coordorigin="4011,8589" coordsize="3844,225">
              <v:shape style="position:absolute;left:4011;top:8589;width:3844;height:225" coordorigin="4011,8589" coordsize="3844,225" path="m4011,8814l7855,8814,7855,8589,4011,8589,4011,8814e" filled="t" fillcolor="#C5C6A2" stroked="f">
                <v:path arrowok="t"/>
                <v:fill/>
              </v:shape>
            </v:group>
            <v:group style="position:absolute;left:4011;top:9332;width:3844;height:721" coordorigin="4011,9332" coordsize="3844,721">
              <v:shape style="position:absolute;left:4011;top:9332;width:3844;height:721" coordorigin="4011,9332" coordsize="3844,721" path="m4011,10054l7855,10054,7855,9332,4011,9332,4011,10054e" filled="t" fillcolor="#EBE9E9" stroked="f">
                <v:path arrowok="t"/>
                <v:fill/>
              </v:shape>
            </v:group>
            <v:group style="position:absolute;left:4011;top:9099;width:3844;height:225" coordorigin="4011,9099" coordsize="3844,225">
              <v:shape style="position:absolute;left:4011;top:9099;width:3844;height:225" coordorigin="4011,9099" coordsize="3844,225" path="m4011,9324l7855,9324,7855,9099,4011,9099,4011,9324e" filled="t" fillcolor="#C5C6A2" stroked="f">
                <v:path arrowok="t"/>
                <v:fill/>
              </v:shape>
            </v:group>
            <v:group style="position:absolute;left:4011;top:10299;width:3844;height:320" coordorigin="4011,10299" coordsize="3844,320">
              <v:shape style="position:absolute;left:4011;top:10299;width:3844;height:320" coordorigin="4011,10299" coordsize="3844,320" path="m4011,10619l7855,10619,7855,10299,4011,10299,4011,10619e" filled="t" fillcolor="#EBE9E9" stroked="f">
                <v:path arrowok="t"/>
                <v:fill/>
              </v:shape>
            </v:group>
            <v:group style="position:absolute;left:4011;top:10064;width:3844;height:225" coordorigin="4011,10064" coordsize="3844,225">
              <v:shape style="position:absolute;left:4011;top:10064;width:3844;height:225" coordorigin="4011,10064" coordsize="3844,225" path="m4011,10289l7855,10289,7855,10064,4011,10064,4011,10289e" filled="t" fillcolor="#C5C6A2" stroked="f">
                <v:path arrowok="t"/>
                <v:fill/>
              </v:shape>
            </v:group>
            <v:group style="position:absolute;left:4011;top:11774;width:3844;height:296" coordorigin="4011,11774" coordsize="3844,296">
              <v:shape style="position:absolute;left:4011;top:11774;width:3844;height:296" coordorigin="4011,11774" coordsize="3844,296" path="m4011,12070l7855,12070,7855,11774,4011,11774,4011,12070e" filled="t" fillcolor="#EBE9E9" stroked="f">
                <v:path arrowok="t"/>
                <v:fill/>
              </v:shape>
            </v:group>
            <v:group style="position:absolute;left:4011;top:10857;width:3844;height:685" coordorigin="4011,10857" coordsize="3844,685">
              <v:shape style="position:absolute;left:4011;top:10857;width:3844;height:685" coordorigin="4011,10857" coordsize="3844,685" path="m4011,11542l7855,11542,7855,10857,4011,10857,4011,11542e" filled="t" fillcolor="#EBE9E9" stroked="f">
                <v:path arrowok="t"/>
                <v:fill/>
              </v:shape>
            </v:group>
            <v:group style="position:absolute;left:4011;top:11555;width:3844;height:225" coordorigin="4011,11555" coordsize="3844,225">
              <v:shape style="position:absolute;left:4011;top:11555;width:3844;height:225" coordorigin="4011,11555" coordsize="3844,225" path="m4011,11780l7855,11780,7855,11555,4011,11555,4011,11780e" filled="t" fillcolor="#C5C6A2" stroked="f">
                <v:path arrowok="t"/>
                <v:fill/>
              </v:shape>
            </v:group>
            <v:group style="position:absolute;left:170;top:3223;width:3827;height:8139" coordorigin="170,3223" coordsize="3827,8139">
              <v:shape style="position:absolute;left:170;top:3223;width:3827;height:8139" coordorigin="170,3223" coordsize="3827,8139" path="m170,11361l3997,11361,3997,3223,170,3223,170,11361e" filled="t" fillcolor="#EBE9E9" stroked="f">
                <v:path arrowok="t"/>
                <v:fill/>
              </v:shape>
            </v:group>
            <v:group style="position:absolute;left:170;top:11608;width:3827;height:462" coordorigin="170,11608" coordsize="3827,462">
              <v:shape style="position:absolute;left:170;top:11608;width:3827;height:462" coordorigin="170,11608" coordsize="3827,462" path="m170,12070l3997,12070,3997,11608,170,11608,170,12070e" filled="t" fillcolor="#EBE9E9" stroked="f">
                <v:path arrowok="t"/>
                <v:fill/>
              </v:shape>
            </v:group>
            <v:group style="position:absolute;left:170;top:3003;width:3827;height:225" coordorigin="170,3003" coordsize="3827,225">
              <v:shape style="position:absolute;left:170;top:3003;width:3827;height:225" coordorigin="170,3003" coordsize="3827,225" path="m170,3228l3997,3228,3997,3003,170,3003,170,3228e" filled="t" fillcolor="#C5C6A2" stroked="f">
                <v:path arrowok="t"/>
                <v:fill/>
              </v:shape>
            </v:group>
            <v:group style="position:absolute;left:170;top:11381;width:3827;height:225" coordorigin="170,11381" coordsize="3827,225">
              <v:shape style="position:absolute;left:170;top:11381;width:3827;height:225" coordorigin="170,11381" coordsize="3827,225" path="m170,11606l3997,11606,3997,11381,170,11381,170,11606e" filled="t" fillcolor="#C5C6A2" stroked="f">
                <v:path arrowok="t"/>
                <v:fill/>
              </v:shape>
            </v:group>
            <v:group style="position:absolute;left:7892;top:6274;width:7778;height:480" coordorigin="7892,6274" coordsize="7778,480">
              <v:shape style="position:absolute;left:7892;top:6274;width:7778;height:480" coordorigin="7892,6274" coordsize="7778,480" path="m15670,6754l7892,6754,7892,6274,15670,6274,15670,6754e" filled="t" fillcolor="#8D9C54" stroked="f">
                <v:path arrowok="t"/>
                <v:fill/>
              </v:shape>
            </v:group>
            <v:group style="position:absolute;left:12246;top:7009;width:3424;height:1219" coordorigin="12246,7009" coordsize="3424,1219">
              <v:shape style="position:absolute;left:12246;top:7009;width:3424;height:1219" coordorigin="12246,7009" coordsize="3424,1219" path="m12246,8228l15670,8228,15670,7009,12246,7009,12246,8228e" filled="t" fillcolor="#EBE9E9" stroked="f">
                <v:path arrowok="t"/>
                <v:fill/>
              </v:shape>
            </v:group>
            <v:group style="position:absolute;left:12255;top:8486;width:3424;height:972" coordorigin="12255,8486" coordsize="3424,972">
              <v:shape style="position:absolute;left:12255;top:8486;width:3424;height:972" coordorigin="12255,8486" coordsize="3424,972" path="m12255,9458l15679,9458,15679,8486,12255,8486,12255,9458e" filled="t" fillcolor="#EBE9E9" stroked="f">
                <v:path arrowok="t"/>
                <v:fill/>
              </v:shape>
            </v:group>
            <v:group style="position:absolute;left:12252;top:8249;width:3424;height:225" coordorigin="12252,8249" coordsize="3424,225">
              <v:shape style="position:absolute;left:12252;top:8249;width:3424;height:225" coordorigin="12252,8249" coordsize="3424,225" path="m12252,8474l15676,8474,15676,8249,12252,8249,12252,8474e" filled="t" fillcolor="#C5C6A2" stroked="f">
                <v:path arrowok="t"/>
                <v:fill/>
              </v:shape>
            </v:group>
            <v:group style="position:absolute;left:12258;top:9696;width:3424;height:1416" coordorigin="12258,9696" coordsize="3424,1416">
              <v:shape style="position:absolute;left:12258;top:9696;width:3424;height:1416" coordorigin="12258,9696" coordsize="3424,1416" path="m12258,11112l15683,11112,15683,9696,12258,9696,12258,11112e" filled="t" fillcolor="#EBE9E9" stroked="f">
                <v:path arrowok="t"/>
                <v:fill/>
              </v:shape>
            </v:group>
            <v:group style="position:absolute;left:12258;top:9473;width:3424;height:225" coordorigin="12258,9473" coordsize="3424,225">
              <v:shape style="position:absolute;left:12258;top:9473;width:3424;height:225" coordorigin="12258,9473" coordsize="3424,225" path="m12258,9698l15683,9698,15683,9473,12258,9473,12258,9698e" filled="t" fillcolor="#C5C6A2" stroked="f">
                <v:path arrowok="t"/>
                <v:fill/>
              </v:shape>
            </v:group>
            <v:group style="position:absolute;left:10066;top:7002;width:2154;height:538" coordorigin="10066,7002" coordsize="2154,538">
              <v:shape style="position:absolute;left:10066;top:7002;width:2154;height:538" coordorigin="10066,7002" coordsize="2154,538" path="m10066,7540l12220,7540,12220,7002,10066,7002,10066,7540e" filled="t" fillcolor="#EBE9E9" stroked="f">
                <v:path arrowok="t"/>
                <v:fill/>
              </v:shape>
            </v:group>
            <v:group style="position:absolute;left:10066;top:10463;width:2154;height:656" coordorigin="10066,10463" coordsize="2154,656">
              <v:shape style="position:absolute;left:10066;top:10463;width:2154;height:656" coordorigin="10066,10463" coordsize="2154,656" path="m10066,11119l12220,11119,12220,10463,10066,10463,10066,11119e" filled="t" fillcolor="#EBE9E9" stroked="f">
                <v:path arrowok="t"/>
                <v:fill/>
              </v:shape>
            </v:group>
            <v:group style="position:absolute;left:10066;top:7786;width:2154;height:907" coordorigin="10066,7786" coordsize="2154,907">
              <v:shape style="position:absolute;left:10066;top:7786;width:2154;height:907" coordorigin="10066,7786" coordsize="2154,907" path="m10066,8693l12220,8693,12220,7786,10066,7786,10066,8693e" filled="t" fillcolor="#EBE9E9" stroked="f">
                <v:path arrowok="t"/>
                <v:fill/>
              </v:shape>
            </v:group>
            <v:group style="position:absolute;left:10066;top:8943;width:2154;height:259" coordorigin="10066,8943" coordsize="2154,259">
              <v:shape style="position:absolute;left:10066;top:8943;width:2154;height:259" coordorigin="10066,8943" coordsize="2154,259" path="m10066,9202l12220,9202,12220,8943,10066,8943,10066,9202e" filled="t" fillcolor="#EBE9E9" stroked="f">
                <v:path arrowok="t"/>
                <v:fill/>
              </v:shape>
            </v:group>
            <v:group style="position:absolute;left:10066;top:9447;width:2154;height:263" coordorigin="10066,9447" coordsize="2154,263">
              <v:shape style="position:absolute;left:10066;top:9447;width:2154;height:263" coordorigin="10066,9447" coordsize="2154,263" path="m10066,9709l12220,9709,12220,9447,10066,9447,10066,9709e" filled="t" fillcolor="#EBE9E9" stroked="f">
                <v:path arrowok="t"/>
                <v:fill/>
              </v:shape>
            </v:group>
            <v:group style="position:absolute;left:10066;top:9959;width:2154;height:255" coordorigin="10066,9959" coordsize="2154,255">
              <v:shape style="position:absolute;left:10066;top:9959;width:2154;height:255" coordorigin="10066,9959" coordsize="2154,255" path="m10066,10214l12220,10214,12220,9959,10066,9959,10066,10214e" filled="t" fillcolor="#EBE9E9" stroked="f">
                <v:path arrowok="t"/>
                <v:fill/>
              </v:shape>
            </v:group>
            <v:group style="position:absolute;left:10066;top:7561;width:2154;height:225" coordorigin="10066,7561" coordsize="2154,225">
              <v:shape style="position:absolute;left:10066;top:7561;width:2154;height:225" coordorigin="10066,7561" coordsize="2154,225" path="m10066,7786l12220,7786,12220,7561,10066,7561,10066,7786e" filled="t" fillcolor="#C5C6A2" stroked="f">
                <v:path arrowok="t"/>
                <v:fill/>
              </v:shape>
            </v:group>
            <v:group style="position:absolute;left:10066;top:8707;width:2154;height:225" coordorigin="10066,8707" coordsize="2154,225">
              <v:shape style="position:absolute;left:10066;top:8707;width:2154;height:225" coordorigin="10066,8707" coordsize="2154,225" path="m10066,8932l12220,8932,12220,8707,10066,8707,10066,8932e" filled="t" fillcolor="#C5C6A2" stroked="f">
                <v:path arrowok="t"/>
                <v:fill/>
              </v:shape>
            </v:group>
            <v:group style="position:absolute;left:10066;top:9217;width:2154;height:225" coordorigin="10066,9217" coordsize="2154,225">
              <v:shape style="position:absolute;left:10066;top:9217;width:2154;height:225" coordorigin="10066,9217" coordsize="2154,225" path="m10066,9442l12220,9442,12220,9217,10066,9217,10066,9442e" filled="t" fillcolor="#C5C6A2" stroked="f">
                <v:path arrowok="t"/>
                <v:fill/>
              </v:shape>
            </v:group>
            <v:group style="position:absolute;left:7887;top:7007;width:2154;height:528" coordorigin="7887,7007" coordsize="2154,528">
              <v:shape style="position:absolute;left:7887;top:7007;width:2154;height:528" coordorigin="7887,7007" coordsize="2154,528" path="m7887,7535l10042,7535,10042,7007,7887,7007,7887,7535e" filled="t" fillcolor="#EBE9E9" stroked="f">
                <v:path arrowok="t"/>
                <v:fill/>
              </v:shape>
            </v:group>
            <v:group style="position:absolute;left:7887;top:7791;width:2154;height:1824" coordorigin="7887,7791" coordsize="2154,1824">
              <v:shape style="position:absolute;left:7887;top:7791;width:2154;height:1824" coordorigin="7887,7791" coordsize="2154,1824" path="m7887,9614l10042,9614,10042,7791,7887,7791,7887,9614e" filled="t" fillcolor="#EBE9E9" stroked="f">
                <v:path arrowok="t"/>
                <v:fill/>
              </v:shape>
            </v:group>
            <v:group style="position:absolute;left:7887;top:9871;width:2154;height:910" coordorigin="7887,9871" coordsize="2154,910">
              <v:shape style="position:absolute;left:7887;top:9871;width:2154;height:910" coordorigin="7887,9871" coordsize="2154,910" path="m7887,10781l10042,10781,10042,9871,7887,9871,7887,10781e" filled="t" fillcolor="#EBE9E9" stroked="f">
                <v:path arrowok="t"/>
                <v:fill/>
              </v:shape>
            </v:group>
            <v:group style="position:absolute;left:7887;top:11036;width:2154;height:1034" coordorigin="7887,11036" coordsize="2154,1034">
              <v:shape style="position:absolute;left:7887;top:11036;width:2154;height:1034" coordorigin="7887,11036" coordsize="2154,1034" path="m7887,12070l10042,12070,10042,11036,7887,11036,7887,12070e" filled="t" fillcolor="#EBE9E9" stroked="f">
                <v:path arrowok="t"/>
                <v:fill/>
              </v:shape>
            </v:group>
            <v:group style="position:absolute;left:7887;top:7556;width:2154;height:225" coordorigin="7887,7556" coordsize="2154,225">
              <v:shape style="position:absolute;left:7887;top:7556;width:2154;height:225" coordorigin="7887,7556" coordsize="2154,225" path="m7887,7781l10042,7781,10042,7556,7887,7556,7887,7781e" filled="t" fillcolor="#C5C6A2" stroked="f">
                <v:path arrowok="t"/>
                <v:fill/>
              </v:shape>
            </v:group>
            <v:group style="position:absolute;left:7887;top:9633;width:2154;height:225" coordorigin="7887,9633" coordsize="2154,225">
              <v:shape style="position:absolute;left:7887;top:9633;width:2154;height:225" coordorigin="7887,9633" coordsize="2154,225" path="m7887,9858l10042,9858,10042,9633,7887,9633,7887,9858e" filled="t" fillcolor="#C5C6A2" stroked="f">
                <v:path arrowok="t"/>
                <v:fill/>
              </v:shape>
            </v:group>
            <v:group style="position:absolute;left:10068;top:11361;width:5613;height:709" coordorigin="10068,11361" coordsize="5613,709">
              <v:shape style="position:absolute;left:10068;top:11361;width:5613;height:709" coordorigin="10068,11361" coordsize="5613,709" path="m10068,12070l15680,12070,15680,11361,10068,11361,10068,12070e" filled="t" fillcolor="#EBE9E9" stroked="f">
                <v:path arrowok="t"/>
                <v:fill/>
              </v:shape>
            </v:group>
            <v:group style="position:absolute;left:8053;top:11325;width:30;height:2" coordorigin="8053,11325" coordsize="30,2">
              <v:shape style="position:absolute;left:8053;top:11325;width:30;height:2" coordorigin="8053,11325" coordsize="30,0" path="m8053,11325l8083,11325e" filled="f" stroked="t" strokeweight="1pt" strokecolor="#231F20">
                <v:path arrowok="t"/>
              </v:shape>
            </v:group>
            <v:group style="position:absolute;left:12400;top:9869;width:36;height:2" coordorigin="12400,9869" coordsize="36,2">
              <v:shape style="position:absolute;left:12400;top:9869;width:36;height:2" coordorigin="12400,9869" coordsize="36,0" path="m12400,9869l12436,9869e" filled="f" stroked="t" strokeweight="1pt" strokecolor="#231F20">
                <v:path arrowok="t"/>
              </v:shape>
            </v:group>
            <v:group style="position:absolute;left:12400;top:9769;width:36;height:2" coordorigin="12400,9769" coordsize="36,2">
              <v:shape style="position:absolute;left:12400;top:9769;width:36;height:2" coordorigin="12400,9769" coordsize="36,0" path="m12400,9769l12436,9769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21"/>
        </w:rPr>
        <w:t>cache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4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21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2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7" w:after="0" w:line="240" w:lineRule="auto"/>
        <w:ind w:left="118"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cache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seconds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va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y_by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92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endcache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timezone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time_zone_name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4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4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9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endtimezone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6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webdesign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2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  <w:i/>
        </w:rPr>
        <w:t>libra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9"/>
          <w:w w:val="117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9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1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{%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lorem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random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%}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62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1"/>
          <w:w w:val="8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</w:rPr>
        <w:t>Fri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right="-64"/>
        <w:jc w:val="left"/>
        <w:tabs>
          <w:tab w:pos="3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5"/>
        </w:rPr>
        <w:t>(Sun)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(Sat)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tabs>
          <w:tab w:pos="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3"/>
          <w:position w:val="0"/>
        </w:rPr>
        <w:t>ISO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6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0"/>
        </w:rPr>
        <w:t>8601: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2013-03-28T09:47:23.538501+02:00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6" w:after="0" w:line="240" w:lineRule="auto"/>
        <w:ind w:right="-20"/>
        <w:jc w:val="left"/>
        <w:tabs>
          <w:tab w:pos="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9"/>
          <w:b/>
          <w:bCs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79"/>
          <w:position w:val="0"/>
        </w:rPr>
        <w:t>RFC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8"/>
          <w:w w:val="7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0"/>
        </w:rPr>
        <w:t>2822: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Thu,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0"/>
        </w:rPr>
        <w:t>Dec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0"/>
        </w:rPr>
        <w:t>2000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0"/>
        </w:rPr>
        <w:t>16:01:07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+0200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6" w:after="0" w:line="240" w:lineRule="auto"/>
        <w:ind w:right="-20"/>
        <w:jc w:val="left"/>
        <w:tabs>
          <w:tab w:pos="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b/>
          <w:bCs/>
          <w:position w:val="3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  <w:position w:val="0"/>
        </w:rPr>
        <w:t>Unix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4"/>
          <w:position w:val="0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position w:val="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8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1364471243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140" w:right="40"/>
          <w:cols w:num="4" w:equalWidth="0">
            <w:col w:w="3607" w:space="377"/>
            <w:col w:w="3305" w:space="613"/>
            <w:col w:w="1337" w:space="827"/>
            <w:col w:w="5594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8" w:right="-91"/>
        <w:jc w:val="left"/>
        <w:tabs>
          <w:tab w:pos="7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DJANGO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CHE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4"/>
          <w:w w:val="96"/>
        </w:rPr>
        <w:t>A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-11"/>
          <w:w w:val="77"/>
          <w:position w:val="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06"/>
          <w:position w:val="5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12"/>
          <w:position w:val="5"/>
        </w:rPr>
        <w:t>1.5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6" w:lineRule="exact"/>
        <w:ind w:left="29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6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-1"/>
        </w:rPr>
        <w:t>orm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0"/>
          <w:position w:val="-1"/>
        </w:rPr>
        <w:t>fields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59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0"/>
        </w:rPr>
        <w:t>widget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0"/>
        </w:rPr>
        <w:t>Media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Media: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80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css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46"/>
          <w:b/>
          <w:bCs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4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{"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b/>
          <w:bCs/>
        </w:rPr>
        <w:t>screen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b/>
          <w:bCs/>
        </w:rPr>
        <w:t>print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3"/>
        </w:rPr>
        <w:t>":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filenames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}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left="280" w:right="163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js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46"/>
          <w:b/>
          <w:bCs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4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filenames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46"/>
          <w:b/>
          <w:bCs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4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rue]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6"/>
          <w:w w:val="106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9"/>
        </w:rPr>
        <w:t>ormsets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00" w:lineRule="auto"/>
        <w:ind w:left="280" w:right="711" w:firstLine="-28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ormSetClass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formset_facto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extra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max_num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None]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can_order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can_delete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formset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3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Sz w:w="15840" w:h="12240" w:orient="landscape"/>
          <w:pgMar w:top="180" w:bottom="0" w:left="60" w:right="60"/>
          <w:cols w:num="3" w:equalWidth="0">
            <w:col w:w="8405" w:space="535"/>
            <w:col w:w="2974" w:space="345"/>
            <w:col w:w="3461"/>
          </w:cols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Common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kwargs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00" w:lineRule="auto"/>
        <w:ind w:left="263" w:right="17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required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label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help_text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initial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value_or_function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validators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list_of_validators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Dates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Times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DateField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TimeField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DateTimeField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SplitDateTimeField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input_formats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input_formats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input_formats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input_date_formats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input_time_formats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306" w:lineRule="exact"/>
        <w:ind w:left="2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3"/>
          <w:w w:val="85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5"/>
        </w:rPr>
        <w:t>alidators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</w:rPr>
        <w:t>Max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3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8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8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validate_email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validate_slug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52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3"/>
        </w:rPr>
        <w:t>validate_url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300" w:lineRule="auto"/>
        <w:ind w:left="308" w:right="1039" w:firstLine="-30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ormSetClass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data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files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initial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list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prefix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15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5"/>
        </w:rPr>
        <w:t>ormset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5"/>
        </w:rPr>
        <w:t>attributes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9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empty_form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management_form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5" w:equalWidth="0">
            <w:col w:w="2033" w:space="2570"/>
            <w:col w:w="1200" w:space="576"/>
            <w:col w:w="1889" w:space="652"/>
            <w:col w:w="1737" w:space="1602"/>
            <w:col w:w="3461"/>
          </w:cols>
        </w:sectPr>
      </w:pPr>
      <w:rPr/>
    </w:p>
    <w:p>
      <w:pPr>
        <w:spacing w:before="0" w:after="0" w:line="178" w:lineRule="exact"/>
        <w:ind w:left="264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widget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5"/>
          <w:i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idget_class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right="-64"/>
        <w:jc w:val="left"/>
        <w:tabs>
          <w:tab w:pos="4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3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Numbers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8" w:after="0" w:line="166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79"/>
          <w:b/>
          <w:bCs/>
          <w:position w:val="-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  <w:position w:val="-2"/>
        </w:rPr>
        <w:t>egex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92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2"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2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  <w:position w:val="-2"/>
        </w:rPr>
        <w:t>regex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  <w:position w:val="-2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  <w:position w:val="-2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  <w:position w:val="-2"/>
        </w:rPr>
        <w:t>"]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  <w:position w:val="-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ordered_forms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4" w:equalWidth="0">
            <w:col w:w="1614" w:space="2852"/>
            <w:col w:w="4313" w:space="140"/>
            <w:col w:w="1713" w:space="1625"/>
            <w:col w:w="3463"/>
          </w:cols>
        </w:sectPr>
      </w:pPr>
      <w:rPr/>
    </w:p>
    <w:p>
      <w:pPr>
        <w:spacing w:before="0" w:after="0" w:line="163" w:lineRule="exact"/>
        <w:ind w:left="26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7"/>
          <w:b/>
          <w:bCs/>
        </w:rPr>
        <w:t>error_messages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localize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64" w:after="0" w:line="240" w:lineRule="auto"/>
        <w:ind w:left="40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localize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dates,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decimals)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0" w:right="-68"/>
        <w:jc w:val="left"/>
        <w:tabs>
          <w:tab w:pos="4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BooleanField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NullBooleanField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-62"/>
        <w:jc w:val="left"/>
        <w:tabs>
          <w:tab w:pos="4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Strings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6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FloatField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DecimalField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5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1"/>
          <w:position w:val="-6"/>
        </w:rPr>
        <w:t>Files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7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max_value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i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min_value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i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max_value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float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min_value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float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max_digits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b/>
          <w:bCs/>
        </w:rPr>
        <w:t>decimal_places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max_value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decimal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min_value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decimal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63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1"/>
          <w:b/>
          <w:bCs/>
        </w:rPr>
        <w:t>message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0"/>
        </w:rPr>
        <w:t>"Enter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</w:rPr>
        <w:t>valid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value”]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300" w:lineRule="auto"/>
        <w:ind w:right="-48" w:firstLine="28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7"/>
          <w:b/>
          <w:bCs/>
        </w:rPr>
        <w:t>code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2"/>
        </w:rPr>
        <w:t>"invalid"])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Max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b/>
          <w:bCs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1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9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validate_ipv4_address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validate_ipv6_address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validate_ipv46_address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validate_comma_separated_integer_list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tabs>
          <w:tab w:pos="34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</w:rPr>
        <w:t>attributes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8"/>
          <w:b/>
          <w:bCs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left="12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5"/>
          <w:b/>
          <w:bCs/>
        </w:rPr>
        <w:t>DELETE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5" w:equalWidth="0">
            <w:col w:w="4431" w:space="173"/>
            <w:col w:w="828" w:space="1013"/>
            <w:col w:w="1664" w:space="811"/>
            <w:col w:w="2555" w:space="655"/>
            <w:col w:w="3590"/>
          </w:cols>
        </w:sectPr>
      </w:pPr>
      <w:rPr/>
    </w:p>
    <w:p>
      <w:pPr>
        <w:spacing w:before="0" w:after="0" w:line="164" w:lineRule="exact"/>
        <w:ind w:left="264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CharField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64" w:right="-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SlugField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4" w:lineRule="exact"/>
        <w:ind w:right="-1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300" w:lineRule="auto"/>
        <w:ind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FileField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ImageField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(of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filename)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allow_empty_file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(of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1"/>
        </w:rPr>
        <w:t>filename)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94" w:lineRule="exact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2"/>
        </w:rPr>
        <w:t>Widgets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64"/>
        <w:jc w:val="left"/>
        <w:tabs>
          <w:tab w:pos="32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6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40" w:lineRule="exact"/>
        <w:ind w:left="11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  <w:position w:val="-4"/>
        </w:rPr>
        <w:t>extInput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Choices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4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Select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7" w:equalWidth="0">
            <w:col w:w="871" w:space="1438"/>
            <w:col w:w="1408" w:space="887"/>
            <w:col w:w="705" w:space="1177"/>
            <w:col w:w="2118" w:space="226"/>
            <w:col w:w="3289" w:space="140"/>
            <w:col w:w="602" w:space="1133"/>
            <w:col w:w="1726"/>
          </w:cols>
        </w:sectPr>
      </w:pPr>
      <w:rPr/>
    </w:p>
    <w:p>
      <w:pPr>
        <w:spacing w:before="1" w:after="0" w:line="240" w:lineRule="auto"/>
        <w:ind w:left="26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79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egexField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Choices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1" w:lineRule="exact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regex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regex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84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File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athField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8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allow_empty_file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300" w:lineRule="auto"/>
        <w:ind w:right="17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path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directo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y_path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recursive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match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regex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allow_files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allow_folders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4" w:after="0" w:line="300" w:lineRule="auto"/>
        <w:ind w:right="3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asswordInput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HiddenInput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extArea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Dates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times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3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date_format]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NullBooleanSelect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79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adioSelect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SelectMultiple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CheckboxSelectMultiple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MultipleHiddenInput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</w:rPr>
        <w:t>((1,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</w:rPr>
        <w:t>"Unknown")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30" w:lineRule="atLeast"/>
        <w:ind w:right="224" w:firstLine="26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(2,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4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64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es"),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(3,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"No"))]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8" w:equalWidth="0">
            <w:col w:w="1003" w:space="1306"/>
            <w:col w:w="1408" w:space="887"/>
            <w:col w:w="824" w:space="1058"/>
            <w:col w:w="1582" w:space="881"/>
            <w:col w:w="1020" w:space="396"/>
            <w:col w:w="1297" w:space="599"/>
            <w:col w:w="1515" w:space="220"/>
            <w:col w:w="1724"/>
          </w:cols>
        </w:sectPr>
      </w:pPr>
      <w:rPr/>
    </w:p>
    <w:p>
      <w:pPr>
        <w:spacing w:before="39" w:after="0" w:line="240" w:lineRule="auto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ypedChoiceField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7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coerce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function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empty_value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4"/>
        </w:rPr>
        <w:t>="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2"/>
        </w:rPr>
        <w:t>Internet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EmailField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3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DateInput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DateTimeInput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TimeInput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date_format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datetime_format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time_format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4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Files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FileInput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69" w:lineRule="exact"/>
        <w:ind w:left="11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9"/>
        </w:rPr>
        <w:t>ClearableFileInput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7" w:equalWidth="0">
            <w:col w:w="1369" w:space="940"/>
            <w:col w:w="1119" w:space="1176"/>
            <w:col w:w="665" w:space="1217"/>
            <w:col w:w="1408" w:space="1055"/>
            <w:col w:w="923" w:space="492"/>
            <w:col w:w="1623" w:space="157"/>
            <w:col w:w="3576"/>
          </w:cols>
        </w:sectPr>
      </w:pPr>
      <w:rPr/>
    </w:p>
    <w:p>
      <w:pPr>
        <w:spacing w:before="0" w:after="0" w:line="152" w:lineRule="exact"/>
        <w:ind w:left="2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MultipleChoiceField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ypedMultipleChoiceField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coerce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function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2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URLField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0" w:lineRule="exact"/>
        <w:ind w:right="-6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3"/>
        </w:rPr>
        <w:t>AddressField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88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3"/>
        </w:rPr>
        <w:t>(IPv4)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6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26" w:lineRule="exact"/>
        <w:ind w:right="-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1"/>
        </w:rPr>
        <w:t>SplitDateTimeWidget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8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  <w:position w:val="1"/>
        </w:rPr>
        <w:t>date_format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  <w:position w:val="1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1"/>
        </w:rPr>
        <w:t>date_format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6" w:after="0" w:line="240" w:lineRule="auto"/>
        <w:ind w:left="1415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time_format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time_format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SplitHiddenDateTimeWidget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Common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kwargs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6" w:equalWidth="0">
            <w:col w:w="1881" w:space="428"/>
            <w:col w:w="1119" w:space="1176"/>
            <w:col w:w="1311" w:space="571"/>
            <w:col w:w="1408" w:space="1055"/>
            <w:col w:w="3134" w:space="177"/>
            <w:col w:w="3460"/>
          </w:cols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ModelChoiceField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empty_value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4"/>
        </w:rPr>
        <w:t>="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b/>
          <w:bCs/>
        </w:rPr>
        <w:t>yset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yset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GenericI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8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AddressField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4" w:after="0" w:line="15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(IPv4/IPv6)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0" w:after="0" w:line="230" w:lineRule="exac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protocol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2"/>
        </w:rPr>
        <w:t>"|"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IPv4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2"/>
        </w:rPr>
        <w:t>"|"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IPv6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7"/>
        </w:rPr>
        <w:t>"]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unpack_ipv4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SelectDateWidget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=iterable]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attrs=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eg.{"class":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5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"foo",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0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"rows":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"5"}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7" w:equalWidth="0">
            <w:col w:w="1393" w:space="916"/>
            <w:col w:w="1181" w:space="1114"/>
            <w:col w:w="1437" w:space="445"/>
            <w:col w:w="1971" w:space="492"/>
            <w:col w:w="1132" w:space="283"/>
            <w:col w:w="1003" w:space="893"/>
            <w:col w:w="346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6" w:lineRule="exact"/>
        <w:ind w:left="2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1"/>
        </w:rPr>
        <w:t>ModelMultipleChoiceField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empty_label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="------"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cache_choices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78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  <w:position w:val="-1"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89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b/>
          <w:bCs/>
          <w:position w:val="-1"/>
        </w:rPr>
        <w:t>yset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  <w:position w:val="-1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-1"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-1"/>
        </w:rPr>
        <w:t>yset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7"/>
        </w:rPr>
        <w:t>Misc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ComboField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[fields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272" w:lineRule="exact"/>
        <w:ind w:left="1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1"/>
          <w:position w:val="1"/>
        </w:rPr>
        <w:t>Model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7"/>
          <w:w w:val="111"/>
          <w:position w:val="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1"/>
          <w:position w:val="1"/>
        </w:rPr>
        <w:t>orms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2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1"/>
        </w:rPr>
        <w:t>&amp;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8"/>
          <w:position w:val="1"/>
        </w:rPr>
        <w:t>Model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6"/>
          <w:w w:val="108"/>
          <w:position w:val="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7"/>
          <w:position w:val="1"/>
        </w:rPr>
        <w:t>ormSets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280" w:val="left"/>
          <w:tab w:pos="67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8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8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8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  <w:t>Meta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</w:rPr>
        <w:t>attributes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5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7"/>
        </w:rPr>
        <w:t>actories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7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5" w:equalWidth="0">
            <w:col w:w="1905" w:space="403"/>
            <w:col w:w="1452" w:space="842"/>
            <w:col w:w="749" w:space="1090"/>
            <w:col w:w="810" w:space="1576"/>
            <w:col w:w="6893"/>
          </w:cols>
        </w:sectPr>
      </w:pPr>
      <w:rPr/>
    </w:p>
    <w:p>
      <w:pPr>
        <w:spacing w:before="52" w:after="0" w:line="240" w:lineRule="auto"/>
        <w:ind w:left="2308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cache_choices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1"/>
          <w:b/>
          <w:bCs/>
        </w:rPr>
        <w:t>Multi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1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alueField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9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[fields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88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abstract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8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exclude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6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modelform_facto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model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form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FormClass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30" w:lineRule="exact"/>
        <w:ind w:left="14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position w:val="-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  <w:position w:val="-4"/>
        </w:rPr>
        <w:t>fields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  <w:position w:val="-4"/>
        </w:rPr>
        <w:t>tuple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93"/>
          <w:position w:val="-4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position w:val="-4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  <w:position w:val="-4"/>
        </w:rPr>
        <w:t>exclude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  <w:position w:val="-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-4"/>
        </w:rPr>
        <w:t>tuple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  <w:position w:val="-4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4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  <w:position w:val="-4"/>
        </w:rPr>
        <w:t>widgets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  <w:position w:val="-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-4"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4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6" w:equalWidth="0">
            <w:col w:w="3761" w:space="842"/>
            <w:col w:w="980" w:space="859"/>
            <w:col w:w="810" w:space="1706"/>
            <w:col w:w="930" w:space="534"/>
            <w:col w:w="890" w:space="944"/>
            <w:col w:w="3464"/>
          </w:cols>
        </w:sectPr>
      </w:pPr>
      <w:rPr/>
    </w:p>
    <w:p>
      <w:pPr>
        <w:spacing w:before="11" w:after="0" w:line="141" w:lineRule="exact"/>
        <w:ind w:left="110" w:right="-64"/>
        <w:jc w:val="left"/>
        <w:tabs>
          <w:tab w:pos="8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2"/>
          <w:w w:val="100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  <w:position w:val="-4"/>
        </w:rPr>
        <w:t>error_messages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4"/>
        </w:rPr>
        <w:t>keys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5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  <w:position w:val="-1"/>
        </w:rPr>
        <w:t>app_label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1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  <w:position w:val="-1"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0" w:after="0" w:line="15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  <w:position w:val="-1"/>
        </w:rPr>
        <w:t>widgets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1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  <w:position w:val="-1"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99" w:after="0" w:line="5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  <w:position w:val="-11"/>
        </w:rPr>
        <w:t>modelformset_facto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  <w:position w:val="-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  <w:position w:val="-1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-1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-11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92"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1"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b/>
          <w:bCs/>
          <w:position w:val="-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1"/>
        </w:rPr>
        <w:t>yset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99" w:after="0" w:line="5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position w:val="-11"/>
        </w:rPr>
        <w:t>queryset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5" w:equalWidth="0">
            <w:col w:w="8806" w:space="153"/>
            <w:col w:w="1069" w:space="395"/>
            <w:col w:w="814" w:space="1020"/>
            <w:col w:w="2432" w:space="100"/>
            <w:col w:w="931"/>
          </w:cols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70" w:lineRule="exact"/>
        <w:ind w:left="245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1"/>
        </w:rPr>
        <w:t>required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70" w:lineRule="exact"/>
        <w:ind w:right="-6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  <w:position w:val="-1"/>
        </w:rPr>
        <w:t>invalid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  <w:position w:val="-1"/>
        </w:rPr>
        <w:t>(int,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  <w:position w:val="-1"/>
        </w:rPr>
        <w:t>email,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0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1"/>
        </w:rPr>
        <w:t>etc.)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70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  <w:position w:val="-1"/>
        </w:rPr>
        <w:t>max_value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70" w:lineRule="exact"/>
        <w:ind w:right="-6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  <w:position w:val="-1"/>
        </w:rPr>
        <w:t>missing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5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  <w:position w:val="-1"/>
        </w:rPr>
        <w:t>(file)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70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  <w:position w:val="-1"/>
        </w:rPr>
        <w:t>invalid_list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db_table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5" w:after="0" w:line="240" w:lineRule="auto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5"/>
        </w:rPr>
        <w:t>"field":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8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1"/>
          <w:w w:val="85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5"/>
        </w:rPr>
        <w:t>extInput()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6"/>
          <w:w w:val="8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4"/>
        </w:rPr>
        <w:t>}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22" w:lineRule="exact"/>
        <w:ind w:right="104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54" w:after="0" w:line="130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position w:val="-4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  <w:position w:val="-4"/>
        </w:rPr>
        <w:t>formset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position w:val="-4"/>
        </w:rPr>
        <w:t>BaseModelFormSet,]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0" w:after="0" w:line="122" w:lineRule="exact"/>
        <w:ind w:left="425" w:right="-20"/>
        <w:jc w:val="left"/>
        <w:tabs>
          <w:tab w:pos="100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54" w:after="0" w:line="13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-4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9" w:equalWidth="0">
            <w:col w:w="777" w:space="1216"/>
            <w:col w:w="1297" w:space="452"/>
            <w:col w:w="689" w:space="1060"/>
            <w:col w:w="777" w:space="972"/>
            <w:col w:w="692" w:space="1026"/>
            <w:col w:w="996" w:space="608"/>
            <w:col w:w="1144" w:space="690"/>
            <w:col w:w="1839" w:space="28"/>
            <w:col w:w="1457"/>
          </w:cols>
        </w:sectPr>
      </w:pPr>
      <w:rPr/>
    </w:p>
    <w:p>
      <w:pPr>
        <w:spacing w:before="14" w:after="0" w:line="230" w:lineRule="atLeast"/>
        <w:ind w:left="245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min_length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invalid_date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invalid_time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max_digits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max_decimal_places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0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empty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(file)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92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  <w:position w:val="-8"/>
        </w:rPr>
        <w:t>invalid_image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model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7"/>
          <w:i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17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  <w:position w:val="-1"/>
        </w:rPr>
        <w:t>fields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1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  <w:position w:val="-1"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99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inlineformset_facto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parent_model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child_model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53" w:lineRule="exact"/>
        <w:ind w:left="14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1"/>
        </w:rPr>
        <w:t>fk_name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  <w:position w:val="-11"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i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position w:val="-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90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1"/>
        </w:rPr>
        <w:t>can_delete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81"/>
          <w:position w:val="-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position w:val="-11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1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6" w:equalWidth="0">
            <w:col w:w="984" w:space="1010"/>
            <w:col w:w="779" w:space="970"/>
            <w:col w:w="1343" w:space="406"/>
            <w:col w:w="891" w:space="2576"/>
            <w:col w:w="871" w:space="2428"/>
            <w:col w:w="3462"/>
          </w:cols>
        </w:sectPr>
      </w:pPr>
      <w:rPr/>
    </w:p>
    <w:p>
      <w:pPr>
        <w:spacing w:before="0" w:after="0" w:line="31" w:lineRule="exact"/>
        <w:ind w:right="1139"/>
        <w:jc w:val="right"/>
        <w:tabs>
          <w:tab w:pos="340" w:val="left"/>
          <w:tab w:pos="1200" w:val="left"/>
          <w:tab w:pos="15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2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93"/>
          <w:position w:val="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2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  <w:position w:val="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5840" w:h="12240" w:orient="landscape"/>
          <w:pgMar w:top="180" w:bottom="0" w:left="60" w:right="60"/>
        </w:sectPr>
      </w:pPr>
      <w:rPr/>
    </w:p>
    <w:p>
      <w:pPr>
        <w:spacing w:before="15" w:after="0" w:line="240" w:lineRule="auto"/>
        <w:ind w:left="245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.004pt;margin-top:8.004pt;width:776.146pt;height:595.992pt;mso-position-horizontal-relative:page;mso-position-vertical-relative:page;z-index:-1063" coordorigin="160,160" coordsize="15523,11920">
            <v:group style="position:absolute;left:170;top:1337;width:8674;height:480" coordorigin="170,1337" coordsize="8674,480">
              <v:shape style="position:absolute;left:170;top:1337;width:8674;height:480" coordorigin="170,1337" coordsize="8674,480" path="m8844,1817l170,1817,170,1337,8844,1337,8844,1817e" filled="t" fillcolor="#B47D85" stroked="f">
                <v:path arrowok="t"/>
                <v:fill/>
              </v:shape>
            </v:group>
            <v:group style="position:absolute;left:8875;top:1637;width:3288;height:480" coordorigin="8875,1637" coordsize="3288,480">
              <v:shape style="position:absolute;left:8875;top:1637;width:3288;height:480" coordorigin="8875,1637" coordsize="3288,480" path="m12163,2117l8875,2117,8875,1637,12163,1637,12163,2117e" filled="t" fillcolor="#B47D85" stroked="f">
                <v:path arrowok="t"/>
                <v:fill/>
              </v:shape>
            </v:group>
            <v:group style="position:absolute;left:8875;top:170;width:3288;height:480" coordorigin="8875,170" coordsize="3288,480">
              <v:shape style="position:absolute;left:8875;top:170;width:3288;height:480" coordorigin="8875,170" coordsize="3288,480" path="m12163,650l8875,650,8875,170,12163,170,12163,650e" filled="t" fillcolor="#B47D85" stroked="f">
                <v:path arrowok="t"/>
                <v:fill/>
              </v:shape>
            </v:group>
            <v:group style="position:absolute;left:12189;top:170;width:3481;height:480" coordorigin="12189,170" coordsize="3481,480">
              <v:shape style="position:absolute;left:12189;top:170;width:3481;height:480" coordorigin="12189,170" coordsize="3481,480" path="m15670,650l12189,650,12189,170,15670,170,15670,650e" filled="t" fillcolor="#B47D85" stroked="f">
                <v:path arrowok="t"/>
                <v:fill/>
              </v:shape>
            </v:group>
            <v:group style="position:absolute;left:8878;top:659;width:3288;height:966" coordorigin="8878,659" coordsize="3288,966">
              <v:shape style="position:absolute;left:8878;top:659;width:3288;height:966" coordorigin="8878,659" coordsize="3288,966" path="m8878,1625l12166,1625,12166,659,8878,659,8878,1625e" filled="t" fillcolor="#EBE9E9" stroked="f">
                <v:path arrowok="t"/>
                <v:fill/>
              </v:shape>
            </v:group>
            <v:group style="position:absolute;left:8878;top:2127;width:3288;height:3439" coordorigin="8878,2127" coordsize="3288,3439">
              <v:shape style="position:absolute;left:8878;top:2127;width:3288;height:3439" coordorigin="8878,2127" coordsize="3288,3439" path="m8878,5565l12166,5565,12166,2127,8878,2127,8878,5565e" filled="t" fillcolor="#EBE9E9" stroked="f">
                <v:path arrowok="t"/>
                <v:fill/>
              </v:shape>
            </v:group>
            <v:group style="position:absolute;left:12192;top:658;width:3481;height:1889" coordorigin="12192,658" coordsize="3481,1889">
              <v:shape style="position:absolute;left:12192;top:658;width:3481;height:1889" coordorigin="12192,658" coordsize="3481,1889" path="m12192,2546l15673,2546,15673,658,12192,658,12192,2546e" filled="t" fillcolor="#EBE9E9" stroked="f">
                <v:path arrowok="t"/>
                <v:fill/>
              </v:shape>
            </v:group>
            <v:group style="position:absolute;left:12192;top:2812;width:3478;height:854" coordorigin="12192,2812" coordsize="3478,854">
              <v:shape style="position:absolute;left:12192;top:2812;width:3478;height:854" coordorigin="12192,2812" coordsize="3478,854" path="m12192,3666l15670,3666,15670,2812,12192,2812,12192,3666e" filled="t" fillcolor="#EBE9E9" stroked="f">
                <v:path arrowok="t"/>
                <v:fill/>
              </v:shape>
            </v:group>
            <v:group style="position:absolute;left:12192;top:3937;width:3478;height:1629" coordorigin="12192,3937" coordsize="3478,1629">
              <v:shape style="position:absolute;left:12192;top:3937;width:3478;height:1629" coordorigin="12192,3937" coordsize="3478,1629" path="m12192,5565l15670,5565,15670,3937,12192,3937,12192,5565e" filled="t" fillcolor="#EBE9E9" stroked="f">
                <v:path arrowok="t"/>
                <v:fill/>
              </v:shape>
            </v:group>
            <v:group style="position:absolute;left:170;top:2068;width:4326;height:2288" coordorigin="170,2068" coordsize="4326,2288">
              <v:shape style="position:absolute;left:170;top:2068;width:4326;height:2288" coordorigin="170,2068" coordsize="4326,2288" path="m170,4356l4496,4356,4496,2068,170,2068,170,4356e" filled="t" fillcolor="#EBE9E9" stroked="f">
                <v:path arrowok="t"/>
                <v:fill/>
              </v:shape>
            </v:group>
            <v:group style="position:absolute;left:4524;top:2067;width:4314;height:1270" coordorigin="4524,2067" coordsize="4314,1270">
              <v:shape style="position:absolute;left:4524;top:2067;width:4314;height:1270" coordorigin="4524,2067" coordsize="4314,1270" path="m4524,3337l8838,3337,8838,2067,4524,2067,4524,3337e" filled="t" fillcolor="#EBE9E9" stroked="f">
                <v:path arrowok="t"/>
                <v:fill/>
              </v:shape>
            </v:group>
            <v:group style="position:absolute;left:170;top:5556;width:4318;height:1861" coordorigin="170,5556" coordsize="4318,1861">
              <v:shape style="position:absolute;left:170;top:5556;width:4318;height:1861" coordorigin="170,5556" coordsize="4318,1861" path="m170,7418l4488,7418,4488,5556,170,5556,170,7418e" filled="t" fillcolor="#EBE9E9" stroked="f">
                <v:path arrowok="t"/>
                <v:fill/>
              </v:shape>
            </v:group>
            <v:group style="position:absolute;left:4526;top:5802;width:4318;height:2157" coordorigin="4526,5802" coordsize="4318,2157">
              <v:shape style="position:absolute;left:4526;top:5802;width:4318;height:2157" coordorigin="4526,5802" coordsize="4318,2157" path="m4526,7959l8844,7959,8844,5802,4526,5802,4526,7959e" filled="t" fillcolor="#EBE9E9" stroked="f">
                <v:path arrowok="t"/>
                <v:fill/>
              </v:shape>
            </v:group>
            <v:group style="position:absolute;left:4531;top:8192;width:4320;height:1720" coordorigin="4531,8192" coordsize="4320,1720">
              <v:shape style="position:absolute;left:4531;top:8192;width:4320;height:1720" coordorigin="4531,8192" coordsize="4320,1720" path="m4531,9912l8851,9912,8851,8192,4531,8192,4531,9912e" filled="t" fillcolor="#EBE9E9" stroked="f">
                <v:path arrowok="t"/>
                <v:fill/>
              </v:shape>
            </v:group>
            <v:group style="position:absolute;left:4532;top:10154;width:4326;height:629" coordorigin="4532,10154" coordsize="4326,629">
              <v:shape style="position:absolute;left:4532;top:10154;width:4326;height:629" coordorigin="4532,10154" coordsize="4326,629" path="m4532,10783l8858,10783,8858,10154,4532,10154,4532,10783e" filled="t" fillcolor="#EBE9E9" stroked="f">
                <v:path arrowok="t"/>
                <v:fill/>
              </v:shape>
            </v:group>
            <v:group style="position:absolute;left:170;top:7661;width:4317;height:3101" coordorigin="170,7661" coordsize="4317,3101">
              <v:shape style="position:absolute;left:170;top:7661;width:4317;height:3101" coordorigin="170,7661" coordsize="4317,3101" path="m170,10762l4487,10762,4487,7661,170,7661,170,10762e" filled="t" fillcolor="#EBE9E9" stroked="f">
                <v:path arrowok="t"/>
                <v:fill/>
              </v:shape>
            </v:group>
            <v:group style="position:absolute;left:4526;top:3593;width:4307;height:1975" coordorigin="4526,3593" coordsize="4307,1975">
              <v:shape style="position:absolute;left:4526;top:3593;width:4307;height:1975" coordorigin="4526,3593" coordsize="4307,1975" path="m4526,5568l8833,5568,8833,3593,4526,3593,4526,5568e" filled="t" fillcolor="#EBE9E9" stroked="f">
                <v:path arrowok="t"/>
                <v:fill/>
              </v:shape>
            </v:group>
            <v:group style="position:absolute;left:170;top:4600;width:4326;height:702" coordorigin="170,4600" coordsize="4326,702">
              <v:shape style="position:absolute;left:170;top:4600;width:4326;height:702" coordorigin="170,4600" coordsize="4326,702" path="m170,5301l4496,5301,4496,4600,170,4600,170,5301e" filled="t" fillcolor="#EBE9E9" stroked="f">
                <v:path arrowok="t"/>
                <v:fill/>
              </v:shape>
            </v:group>
            <v:group style="position:absolute;left:170;top:1834;width:4320;height:225" coordorigin="170,1834" coordsize="4320,225">
              <v:shape style="position:absolute;left:170;top:1834;width:4320;height:225" coordorigin="170,1834" coordsize="4320,225" path="m170,2058l4490,2058,4490,1834,170,1834,170,2058e" filled="t" fillcolor="#D6ABB0" stroked="f">
                <v:path arrowok="t"/>
                <v:fill/>
              </v:shape>
            </v:group>
            <v:group style="position:absolute;left:4526;top:5567;width:4312;height:225" coordorigin="4526,5567" coordsize="4312,225">
              <v:shape style="position:absolute;left:4526;top:5567;width:4312;height:225" coordorigin="4526,5567" coordsize="4312,225" path="m4526,5792l8838,5792,8838,5567,4526,5567,4526,5792e" filled="t" fillcolor="#D6ABB0" stroked="f">
                <v:path arrowok="t"/>
                <v:fill/>
              </v:shape>
            </v:group>
            <v:group style="position:absolute;left:4531;top:7972;width:4320;height:225" coordorigin="4531,7972" coordsize="4320,225">
              <v:shape style="position:absolute;left:4531;top:7972;width:4320;height:225" coordorigin="4531,7972" coordsize="4320,225" path="m4531,8197l8851,8197,8851,7972,4531,7972,4531,8197e" filled="t" fillcolor="#D6ABB0" stroked="f">
                <v:path arrowok="t"/>
                <v:fill/>
              </v:shape>
            </v:group>
            <v:group style="position:absolute;left:4528;top:9920;width:4330;height:225" coordorigin="4528,9920" coordsize="4330,225">
              <v:shape style="position:absolute;left:4528;top:9920;width:4330;height:225" coordorigin="4528,9920" coordsize="4330,225" path="m4528,10145l8858,10145,8858,9920,4528,9920,4528,10145e" filled="t" fillcolor="#D6ABB0" stroked="f">
                <v:path arrowok="t"/>
                <v:fill/>
              </v:shape>
            </v:group>
            <v:group style="position:absolute;left:170;top:7442;width:4315;height:225" coordorigin="170,7442" coordsize="4315,225">
              <v:shape style="position:absolute;left:170;top:7442;width:4315;height:225" coordorigin="170,7442" coordsize="4315,225" path="m170,7667l4485,7667,4485,7442,170,7442,170,7667e" filled="t" fillcolor="#D6ABB0" stroked="f">
                <v:path arrowok="t"/>
                <v:fill/>
              </v:shape>
            </v:group>
            <v:group style="position:absolute;left:4524;top:1834;width:4314;height:225" coordorigin="4524,1834" coordsize="4314,225">
              <v:shape style="position:absolute;left:4524;top:1834;width:4314;height:225" coordorigin="4524,1834" coordsize="4314,225" path="m4524,2058l8838,2058,8838,1834,4524,1834,4524,2058e" filled="t" fillcolor="#D6ABB0" stroked="f">
                <v:path arrowok="t"/>
                <v:fill/>
              </v:shape>
            </v:group>
            <v:group style="position:absolute;left:12189;top:2572;width:3481;height:225" coordorigin="12189,2572" coordsize="3481,225">
              <v:shape style="position:absolute;left:12189;top:2572;width:3481;height:225" coordorigin="12189,2572" coordsize="3481,225" path="m12189,2797l15670,2797,15670,2572,12189,2572,12189,2797e" filled="t" fillcolor="#D6ABB0" stroked="f">
                <v:path arrowok="t"/>
                <v:fill/>
              </v:shape>
            </v:group>
            <v:group style="position:absolute;left:8889;top:5594;width:6770;height:480" coordorigin="8889,5594" coordsize="6770,480">
              <v:shape style="position:absolute;left:8889;top:5594;width:6770;height:480" coordorigin="8889,5594" coordsize="6770,480" path="m15659,6074l8889,6074,8889,5594,15659,5594,15659,6074e" filled="t" fillcolor="#B47D85" stroked="f">
                <v:path arrowok="t"/>
                <v:fill/>
              </v:shape>
            </v:group>
            <v:group style="position:absolute;left:8889;top:9713;width:6781;height:480" coordorigin="8889,9713" coordsize="6781,480">
              <v:shape style="position:absolute;left:8889;top:9713;width:6781;height:480" coordorigin="8889,9713" coordsize="6781,480" path="m15670,10193l8889,10193,8889,9713,15670,9713,15670,10193e" filled="t" fillcolor="#B47D85" stroked="f">
                <v:path arrowok="t"/>
                <v:fill/>
              </v:shape>
            </v:group>
            <v:group style="position:absolute;left:12217;top:9224;width:3453;height:463" coordorigin="12217,9224" coordsize="3453,463">
              <v:shape style="position:absolute;left:12217;top:9224;width:3453;height:463" coordorigin="12217,9224" coordsize="3453,463" path="m12217,9686l15670,9686,15670,9224,12217,9224,12217,9686e" filled="t" fillcolor="#EBE9E9" stroked="f">
                <v:path arrowok="t"/>
                <v:fill/>
              </v:shape>
            </v:group>
            <v:group style="position:absolute;left:8893;top:6345;width:3288;height:1224" coordorigin="8893,6345" coordsize="3288,1224">
              <v:shape style="position:absolute;left:8893;top:6345;width:3288;height:1224" coordorigin="8893,6345" coordsize="3288,1224" path="m8893,7568l12181,7568,12181,6345,8893,6345,8893,7568e" filled="t" fillcolor="#EBE9E9" stroked="f">
                <v:path arrowok="t"/>
                <v:fill/>
              </v:shape>
            </v:group>
            <v:group style="position:absolute;left:8890;top:7837;width:3288;height:1853" coordorigin="8890,7837" coordsize="3288,1853">
              <v:shape style="position:absolute;left:8890;top:7837;width:3288;height:1853" coordorigin="8890,7837" coordsize="3288,1853" path="m8890,9690l12178,9690,12178,7837,8890,7837,8890,9690e" filled="t" fillcolor="#EBE9E9" stroked="f">
                <v:path arrowok="t"/>
                <v:fill/>
              </v:shape>
            </v:group>
            <v:group style="position:absolute;left:12199;top:6308;width:3458;height:1720" coordorigin="12199,6308" coordsize="3458,1720">
              <v:shape style="position:absolute;left:12199;top:6308;width:3458;height:1720" coordorigin="12199,6308" coordsize="3458,1720" path="m12199,8028l15658,8028,15658,6308,12199,6308,12199,8028e" filled="t" fillcolor="#EBE9E9" stroked="f">
                <v:path arrowok="t"/>
                <v:fill/>
              </v:shape>
            </v:group>
            <v:group style="position:absolute;left:12210;top:8284;width:3460;height:680" coordorigin="12210,8284" coordsize="3460,680">
              <v:shape style="position:absolute;left:12210;top:8284;width:3460;height:680" coordorigin="12210,8284" coordsize="3460,680" path="m12210,8965l15670,8965,15670,8284,12210,8284,12210,8965e" filled="t" fillcolor="#EBE9E9" stroked="f">
                <v:path arrowok="t"/>
                <v:fill/>
              </v:shape>
            </v:group>
            <v:group style="position:absolute;left:12210;top:8985;width:3460;height:225" coordorigin="12210,8985" coordsize="3460,225">
              <v:shape style="position:absolute;left:12210;top:8985;width:3460;height:225" coordorigin="12210,8985" coordsize="3460,225" path="m12210,9210l15670,9210,15670,8985,12210,8985,12210,9210e" filled="t" fillcolor="#D6ABB0" stroked="f">
                <v:path arrowok="t"/>
                <v:fill/>
              </v:shape>
            </v:group>
            <v:group style="position:absolute;left:8886;top:7595;width:3288;height:225" coordorigin="8886,7595" coordsize="3288,225">
              <v:shape style="position:absolute;left:8886;top:7595;width:3288;height:225" coordorigin="8886,7595" coordsize="3288,225" path="m8886,7820l12174,7820,12174,7595,8886,7595,8886,7820e" filled="t" fillcolor="#D6ABB0" stroked="f">
                <v:path arrowok="t"/>
                <v:fill/>
              </v:shape>
            </v:group>
            <v:group style="position:absolute;left:12199;top:6087;width:3458;height:225" coordorigin="12199,6087" coordsize="3458,225">
              <v:shape style="position:absolute;left:12199;top:6087;width:3458;height:225" coordorigin="12199,6087" coordsize="3458,225" path="m12199,6312l15658,6312,15658,6087,12199,6087,12199,6312e" filled="t" fillcolor="#D6ABB0" stroked="f">
                <v:path arrowok="t"/>
                <v:fill/>
              </v:shape>
            </v:group>
            <v:group style="position:absolute;left:170;top:170;width:8674;height:1134" coordorigin="170,170" coordsize="8674,1134">
              <v:shape style="position:absolute;left:170;top:170;width:8674;height:1134" coordorigin="170,170" coordsize="8674,1134" path="m8844,1304l170,1304,170,170,8844,170,8844,1304e" filled="t" fillcolor="#231F20" stroked="f">
                <v:path arrowok="t"/>
                <v:fill/>
              </v:shape>
            </v:group>
            <v:group style="position:absolute;left:170;top:11029;width:8695;height:1041" coordorigin="170,11029" coordsize="8695,1041">
              <v:shape style="position:absolute;left:170;top:11029;width:8695;height:1041" coordorigin="170,11029" coordsize="8695,1041" path="m170,12070l8865,12070,8865,11029,170,11029,170,12070e" filled="t" fillcolor="#EBE9E9" stroked="f">
                <v:path arrowok="t"/>
                <v:fill/>
              </v:shape>
            </v:group>
            <v:group style="position:absolute;left:8889;top:10446;width:3288;height:1624" coordorigin="8889,10446" coordsize="3288,1624">
              <v:shape style="position:absolute;left:8889;top:10446;width:3288;height:1624" coordorigin="8889,10446" coordsize="3288,1624" path="m8889,12070l12177,12070,12177,10446,8889,10446,8889,12070e" filled="t" fillcolor="#EBE9E9" stroked="f">
                <v:path arrowok="t"/>
                <v:fill/>
              </v:shape>
            </v:group>
            <v:group style="position:absolute;left:12212;top:10445;width:3458;height:1625" coordorigin="12212,10445" coordsize="3458,1625">
              <v:shape style="position:absolute;left:12212;top:10445;width:3458;height:1625" coordorigin="12212,10445" coordsize="3458,1625" path="m12212,12070l15670,12070,15670,10445,12212,10445,12212,12070e" filled="t" fillcolor="#EBE9E9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invalid_choice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min_value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max_whole_digits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invalid_pk_value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formset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</w:rPr>
        <w:t>BaseInlineFormSet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9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...)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60"/>
          <w:cols w:num="5" w:equalWidth="0">
            <w:col w:w="1160" w:space="834"/>
            <w:col w:w="658" w:space="1091"/>
            <w:col w:w="1149" w:space="600"/>
            <w:col w:w="1068" w:space="5838"/>
            <w:col w:w="332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8" w:right="-20"/>
        <w:jc w:val="left"/>
        <w:tabs>
          <w:tab w:pos="7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DJANGO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CHE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4"/>
          <w:w w:val="96"/>
        </w:rPr>
        <w:t>A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-11"/>
          <w:w w:val="77"/>
          <w:position w:val="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06"/>
          <w:position w:val="5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12"/>
          <w:position w:val="5"/>
        </w:rPr>
        <w:t>1.5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85" w:lineRule="exact"/>
        <w:ind w:left="4850" w:right="-64"/>
        <w:jc w:val="left"/>
        <w:tabs>
          <w:tab w:pos="90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  <w:position w:val="-8"/>
        </w:rPr>
        <w:t>Internet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75" w:after="0" w:line="306" w:lineRule="auto"/>
        <w:ind w:right="-48" w:firstLine="4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Meta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5"/>
        </w:rPr>
        <w:t>attributes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abstract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app_label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db_table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db_tablespace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93" w:lineRule="exact"/>
        <w:ind w:right="-6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  <w:position w:val="-7"/>
        </w:rPr>
        <w:t>get_latest_by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  <w:position w:val="-7"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30" w:lineRule="atLeast"/>
        <w:ind w:right="179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ordering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permissions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proxy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unique_together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index_together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tuple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left"/>
        <w:spacing w:after="0"/>
        <w:sectPr>
          <w:pgSz w:w="15840" w:h="12240" w:orient="landscape"/>
          <w:pgMar w:top="120" w:bottom="0" w:left="60" w:right="80"/>
          <w:cols w:num="3" w:equalWidth="0">
            <w:col w:w="9045" w:space="182"/>
            <w:col w:w="1636" w:space="1560"/>
            <w:col w:w="3277"/>
          </w:cols>
        </w:sectPr>
      </w:pPr>
      <w:rPr/>
    </w:p>
    <w:p>
      <w:pPr>
        <w:spacing w:before="0" w:after="0" w:line="198" w:lineRule="exact"/>
        <w:ind w:left="27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2"/>
        </w:rPr>
        <w:t>Model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2"/>
        </w:rPr>
        <w:t>fields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5"/>
          <w:position w:val="2"/>
        </w:rPr>
        <w:t>showing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2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5"/>
          <w:position w:val="2"/>
        </w:rPr>
        <w:t>defaults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81" w:lineRule="exact"/>
        <w:ind w:left="110" w:right="-64"/>
        <w:jc w:val="left"/>
        <w:tabs>
          <w:tab w:pos="4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  <w:t>Common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kwargs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7" w:after="0" w:line="240" w:lineRule="auto"/>
        <w:ind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EmailField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b/>
          <w:bCs/>
        </w:rPr>
        <w:t>URLField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7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75]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200]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managed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order_with_respect_to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verbose_name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verbose_name_plural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5" w:equalWidth="0">
            <w:col w:w="4819" w:space="157"/>
            <w:col w:w="665" w:space="1132"/>
            <w:col w:w="1162" w:space="1294"/>
            <w:col w:w="2211" w:space="986"/>
            <w:col w:w="3274"/>
          </w:cols>
        </w:sectPr>
      </w:pPr>
      <w:rPr/>
    </w:p>
    <w:p>
      <w:pPr>
        <w:spacing w:before="43" w:after="0" w:line="300" w:lineRule="auto"/>
        <w:ind w:left="279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null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blank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  <w:b/>
          <w:bCs/>
        </w:rPr>
        <w:t>choices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3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help_text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  <w:b/>
          <w:bCs/>
        </w:rPr>
        <w:t>prima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86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y_key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unique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AddressField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(IPv4)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GenericI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8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AddressField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protocol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2"/>
        </w:rPr>
        <w:t>"|"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IPv4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2"/>
        </w:rPr>
        <w:t>"|"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IPv6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7"/>
        </w:rPr>
        <w:t>"]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7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unpack_ipv4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-13"/>
          <w:w w:val="85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5"/>
        </w:rPr>
        <w:t>alidators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58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  <w:position w:val="-2"/>
        </w:rPr>
        <w:t>Max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3"/>
          <w:b/>
          <w:bCs/>
          <w:position w:val="-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8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2"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-2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8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Max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-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-2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6" w:equalWidth="0">
            <w:col w:w="1314" w:space="1010"/>
            <w:col w:w="1194" w:space="1457"/>
            <w:col w:w="1437" w:space="360"/>
            <w:col w:w="1971" w:space="485"/>
            <w:col w:w="1737" w:space="1489"/>
            <w:col w:w="3246"/>
          </w:cols>
        </w:sectPr>
      </w:pPr>
      <w:rPr/>
    </w:p>
    <w:p>
      <w:pPr>
        <w:spacing w:before="0" w:after="0" w:line="163" w:lineRule="exact"/>
        <w:ind w:left="27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db_column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i/>
        </w:rPr>
        <w:t>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unique_for_date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date_field_name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1" w:after="0" w:line="240" w:lineRule="auto"/>
        <w:ind w:right="-64"/>
        <w:jc w:val="left"/>
        <w:tabs>
          <w:tab w:pos="4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Files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2" w:after="0" w:line="158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8"/>
          <w:b/>
          <w:bCs/>
          <w:position w:val="-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8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  <w:position w:val="-2"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-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-2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72" w:after="0" w:line="158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1"/>
          <w:b/>
          <w:bCs/>
          <w:position w:val="-2"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1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2"/>
        </w:rPr>
        <w:t>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9"/>
          <w:b/>
          <w:bCs/>
          <w:position w:val="-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2"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  <w:position w:val="-2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5" w:equalWidth="0">
            <w:col w:w="1417" w:space="907"/>
            <w:col w:w="2154" w:space="371"/>
            <w:col w:w="4196" w:space="182"/>
            <w:col w:w="1705" w:space="1520"/>
            <w:col w:w="3248"/>
          </w:cols>
        </w:sectPr>
      </w:pPr>
      <w:rPr/>
    </w:p>
    <w:p>
      <w:pPr>
        <w:spacing w:before="0" w:after="0" w:line="163" w:lineRule="exact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db_index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300" w:lineRule="auto"/>
        <w:ind w:left="279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default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value_or_function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editable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error_messages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unique_for_month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date_field_name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300" w:lineRule="auto"/>
        <w:ind w:right="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unique_for_year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date_field_name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verbose_name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validators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69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FileField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ImageField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upload_to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path_or_function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storage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storage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upload_to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path_or_function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72" w:after="0" w:line="300" w:lineRule="auto"/>
        <w:ind w:right="144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validate_email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validate_slug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validate_url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1" w:lineRule="exact"/>
        <w:ind w:right="-6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79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egex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92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alidator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regex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3"/>
        </w:rPr>
        <w:t>""]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b/>
          <w:bCs/>
        </w:rPr>
        <w:t>message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6" w:after="0" w:line="230" w:lineRule="atLeast"/>
        <w:ind w:right="64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validate_ipv4_address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validate_ipv6_address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validate_ipv46_address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validate_comma_separated_integer_list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6" w:equalWidth="0">
            <w:col w:w="1910" w:space="414"/>
            <w:col w:w="2275" w:space="376"/>
            <w:col w:w="705" w:space="1052"/>
            <w:col w:w="1771" w:space="725"/>
            <w:col w:w="2421" w:space="804"/>
            <w:col w:w="3247"/>
          </w:cols>
        </w:sectPr>
      </w:pPr>
      <w:rPr/>
    </w:p>
    <w:p>
      <w:pPr>
        <w:spacing w:before="61" w:after="0" w:line="181" w:lineRule="exact"/>
        <w:ind w:left="110" w:right="-64"/>
        <w:jc w:val="left"/>
        <w:tabs>
          <w:tab w:pos="4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Numbers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3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storage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storage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</w:rPr>
        <w:t>"Enter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valid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value”]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5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code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2"/>
        </w:rPr>
        <w:t>"invalid"])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3" w:equalWidth="0">
            <w:col w:w="4818" w:space="1914"/>
            <w:col w:w="1135" w:space="1641"/>
            <w:col w:w="6192"/>
          </w:cols>
        </w:sectPr>
      </w:pPr>
      <w:rPr/>
    </w:p>
    <w:p>
      <w:pPr>
        <w:spacing w:before="69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AutoField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Booleans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240" w:lineRule="auto"/>
        <w:ind w:left="27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BooleanField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9" w:after="0" w:line="240" w:lineRule="auto"/>
        <w:ind w:right="-6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  <w:b/>
          <w:bCs/>
        </w:rPr>
        <w:t>prima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86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y_key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(mandato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y)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1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b/>
          <w:bCs/>
        </w:rPr>
        <w:t>File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athField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1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height_field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width_field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path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path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15"/>
        </w:rPr>
        <w:t>QuerySets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340" w:val="left"/>
          <w:tab w:pos="64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7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1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1"/>
        </w:rPr>
        <w:t>QuerySets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7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  <w:position w:val="0"/>
        </w:rPr>
        <w:t>QuerySet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88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0"/>
        </w:rPr>
        <w:t>Queries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5" w:equalWidth="0">
            <w:col w:w="1099" w:space="1533"/>
            <w:col w:w="1826" w:space="517"/>
            <w:col w:w="824" w:space="933"/>
            <w:col w:w="1622" w:space="743"/>
            <w:col w:w="6603"/>
          </w:cols>
        </w:sectPr>
      </w:pPr>
      <w:rPr/>
    </w:p>
    <w:p>
      <w:pPr>
        <w:spacing w:before="0" w:after="0" w:line="165" w:lineRule="exact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NullBooleanField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" w:right="-68"/>
        <w:jc w:val="left"/>
        <w:tabs>
          <w:tab w:pos="48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4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Numbers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1" w:after="0" w:line="300" w:lineRule="auto"/>
        <w:ind w:left="279" w:right="189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36"/>
        </w:rPr>
        <w:t>(&gt;=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3"/>
          <w:w w:val="13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32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bit)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0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ositiveIntegerField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36"/>
        </w:rPr>
        <w:t>(&gt;=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3"/>
          <w:w w:val="13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32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bit)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SmallIntegerField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(DB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specific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0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size)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ositiveSmallIntegerField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(DB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specific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0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size)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9" w:after="0" w:line="300" w:lineRule="auto"/>
        <w:ind w:left="1883" w:right="91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match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i/>
        </w:rPr>
        <w:t>regex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recursive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allow_files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rue]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allow_folders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100]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0" w:after="0" w:line="181" w:lineRule="exact"/>
        <w:ind w:right="-64"/>
        <w:jc w:val="left"/>
        <w:tabs>
          <w:tab w:pos="4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4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2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filter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exclude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order_by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6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reverse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exact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</w:rPr>
        <w:t>|None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iexact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contains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icontains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sta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tswith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ista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tswith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00" w:lineRule="auto"/>
        <w:ind w:right="16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4"/>
          <w:b/>
          <w:bCs/>
        </w:rPr>
        <w:t>lt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lte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7"/>
          <w:b/>
          <w:bCs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iterable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range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end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month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5" w:equalWidth="0">
            <w:col w:w="4819" w:space="31"/>
            <w:col w:w="4196" w:space="182"/>
            <w:col w:w="1063" w:space="2295"/>
            <w:col w:w="1135" w:space="488"/>
            <w:col w:w="1491"/>
          </w:cols>
        </w:sectPr>
      </w:pPr>
      <w:rPr/>
    </w:p>
    <w:p>
      <w:pPr>
        <w:spacing w:before="0" w:after="0" w:line="240" w:lineRule="auto"/>
        <w:ind w:left="279" w:right="-6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BigIntegerField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(64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bit)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DecimalField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FloatField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Strings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max_digits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b/>
          <w:bCs/>
        </w:rPr>
        <w:t>decimal_places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58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0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oreign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7"/>
          <w:b/>
          <w:bCs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8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  <w:position w:val="-2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83"/>
          <w:b/>
          <w:bCs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  <w:position w:val="-2"/>
        </w:rPr>
        <w:t>oOneField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9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</w:rPr>
        <w:t>self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</w:rPr>
        <w:t>")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limit_choices_to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dict_or_Q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related_name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to_field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on_delete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68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-2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8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8"/>
          <w:position w:val="-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-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88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  <w:position w:val="-2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b/>
          <w:bCs/>
          <w:position w:val="-2"/>
        </w:rPr>
        <w:t>self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  <w:position w:val="-2"/>
        </w:rPr>
        <w:t>")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annotate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aggregate_que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distinct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values_list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4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flat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dates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b/>
          <w:bCs/>
        </w:rPr>
        <w:t>kind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month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day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5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168" w:right="63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order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6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2"/>
          <w:b/>
          <w:bCs/>
        </w:rPr>
        <w:t>ASC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250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1"/>
          <w:b/>
          <w:bCs/>
        </w:rPr>
        <w:t>DESC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2"/>
        </w:rPr>
        <w:t>"])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endswith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iendswith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b/>
          <w:bCs/>
        </w:rPr>
        <w:t>regex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pattern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iregex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pattern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gt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b/>
          <w:bCs/>
        </w:rPr>
        <w:t>gte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" w:after="0" w:line="300" w:lineRule="auto"/>
        <w:ind w:right="71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b/>
          <w:bCs/>
        </w:rPr>
        <w:t>day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week_day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300" w:lineRule="auto"/>
        <w:ind w:right="331" w:firstLine="16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(Sun)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(Sat)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isnull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search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36" w:lineRule="exact"/>
        <w:ind w:left="16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mysql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  <w:position w:val="1"/>
        </w:rPr>
        <w:t>fulltext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7" w:equalWidth="0">
            <w:col w:w="1673" w:space="959"/>
            <w:col w:w="1566" w:space="778"/>
            <w:col w:w="945" w:space="811"/>
            <w:col w:w="1850" w:space="646"/>
            <w:col w:w="2246" w:space="1112"/>
            <w:col w:w="1052" w:space="571"/>
            <w:col w:w="1491"/>
          </w:cols>
        </w:sectPr>
      </w:pPr>
      <w:rPr/>
    </w:p>
    <w:p>
      <w:pPr>
        <w:spacing w:before="0" w:after="0" w:line="168" w:lineRule="exact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CharField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left="279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86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extField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8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SlugField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CommaSeparatedIntegerField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Strings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8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50]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</w:rPr>
        <w:t>Many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83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oManyField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</w:rPr>
        <w:t>limit_choices_to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dict_or_Q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b/>
          <w:bCs/>
        </w:rPr>
        <w:t>related_name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to_field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5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b/>
          <w:bCs/>
        </w:rPr>
        <w:t>on_delete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  <w:b/>
          <w:bCs/>
        </w:rPr>
        <w:t>parent_link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6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select_related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4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prefetch_related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right="70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defer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6"/>
          <w:w w:val="8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database_alias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55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4"/>
          <w:b/>
          <w:bCs/>
          <w:position w:val="-3"/>
        </w:rPr>
        <w:t>select_for_update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  <w:position w:val="-3"/>
        </w:rPr>
        <w:t>([nowait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  <w:position w:val="-3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  <w:position w:val="-3"/>
        </w:rPr>
        <w:t>False])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81" w:after="0" w:line="240" w:lineRule="auto"/>
        <w:ind w:right="-20"/>
        <w:jc w:val="left"/>
        <w:tabs>
          <w:tab w:pos="31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7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  <w:t>Aggregation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  <w:t>functions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4" w:after="0" w:line="240" w:lineRule="auto"/>
        <w:ind w:left="108" w:right="133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6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distinct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left="108" w:right="242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Sum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6"/>
          <w:b/>
          <w:bCs/>
        </w:rPr>
        <w:t>Max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both"/>
        <w:spacing w:after="0"/>
        <w:sectPr>
          <w:type w:val="continuous"/>
          <w:pgSz w:w="15840" w:h="12240" w:orient="landscape"/>
          <w:pgMar w:top="180" w:bottom="0" w:left="60" w:right="80"/>
          <w:cols w:num="6" w:equalWidth="0">
            <w:col w:w="2167" w:space="465"/>
            <w:col w:w="1310" w:space="1034"/>
            <w:col w:w="1144" w:space="613"/>
            <w:col w:w="1850" w:space="646"/>
            <w:col w:w="2107" w:space="1143"/>
            <w:col w:w="3221"/>
          </w:cols>
        </w:sectPr>
      </w:pPr>
      <w:rPr/>
    </w:p>
    <w:p>
      <w:pPr>
        <w:spacing w:before="22" w:after="0" w:line="300" w:lineRule="auto"/>
        <w:ind w:left="279" w:right="123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CharField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extField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SlugField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279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CommaSeparatedIntegerField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9" w:right="82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Dates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times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79" w:right="12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DateField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79" w:right="93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DateTimeField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</w:rPr>
        <w:t>50]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max_length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auto_now_add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28" w:after="0" w:line="240" w:lineRule="auto"/>
        <w:ind w:right="-68"/>
        <w:jc w:val="left"/>
        <w:tabs>
          <w:tab w:pos="4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</w:rPr>
        <w:t>error_messages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9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</w:rPr>
        <w:t>keys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6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9" w:after="0" w:line="300" w:lineRule="auto"/>
        <w:ind w:left="126" w:right="359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null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blank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unique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invalid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00" w:lineRule="auto"/>
        <w:ind w:left="126" w:right="310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invalid_choice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invalid_date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4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on_delete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5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actions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5" w:after="0" w:line="240" w:lineRule="auto"/>
        <w:ind w:right="-6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extra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select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7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select_params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7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tables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6" w:after="0" w:line="240" w:lineRule="auto"/>
        <w:ind w:left="296" w:right="23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6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params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6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]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order_by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6"/>
        </w:rPr>
        <w:t>=...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8" w:lineRule="auto"/>
        <w:ind w:right="147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get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3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create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4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2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get_or_create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4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instance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created)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earliest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4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3" w:lineRule="exact"/>
        <w:ind w:left="13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Avg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StdDev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sample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9"/>
          <w:b/>
          <w:bCs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ariance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sample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aggregate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aggregate_que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4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b/>
          <w:bCs/>
        </w:rPr>
        <w:t>update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0"/>
          <w:i/>
        </w:rPr>
        <w:t>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  <w:i/>
        </w:rPr>
        <w:t>value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delete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in_bulk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ids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9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instances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dict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keyed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5" w:equalWidth="0">
            <w:col w:w="2167" w:space="465"/>
            <w:col w:w="1426" w:space="792"/>
            <w:col w:w="4196" w:space="182"/>
            <w:col w:w="3054" w:space="173"/>
            <w:col w:w="3245"/>
          </w:cols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8.004pt;margin-top:8.004pt;width:775.729pt;height:595.992pt;mso-position-horizontal-relative:page;mso-position-vertical-relative:page;z-index:-1062" coordorigin="160,160" coordsize="15515,11920">
            <v:group style="position:absolute;left:170;top:170;width:8954;height:1134" coordorigin="170,170" coordsize="8954,1134">
              <v:shape style="position:absolute;left:170;top:170;width:8954;height:1134" coordorigin="170,170" coordsize="8954,1134" path="m9124,1304l170,1304,170,170,9124,170,9124,1304e" filled="t" fillcolor="#231F20" stroked="f">
                <v:path arrowok="t"/>
                <v:fill/>
              </v:shape>
            </v:group>
            <v:group style="position:absolute;left:9156;top:418;width:6508;height:1689" coordorigin="9156,418" coordsize="6508,1689">
              <v:shape style="position:absolute;left:9156;top:418;width:6508;height:1689" coordorigin="9156,418" coordsize="6508,1689" path="m9156,2107l15665,2107,15665,418,9156,418,9156,2107e" filled="t" fillcolor="#EBE9E9" stroked="f">
                <v:path arrowok="t"/>
                <v:fill/>
              </v:shape>
            </v:group>
            <v:group style="position:absolute;left:9156;top:170;width:6508;height:225" coordorigin="9156,170" coordsize="6508,225">
              <v:shape style="position:absolute;left:9156;top:170;width:6508;height:225" coordorigin="9156,170" coordsize="6508,225" path="m9156,395l15665,395,15665,170,9156,170,9156,395e" filled="t" fillcolor="#ACABC2" stroked="f">
                <v:path arrowok="t"/>
                <v:fill/>
              </v:shape>
            </v:group>
            <v:group style="position:absolute;left:4910;top:1599;width:4195;height:1222" coordorigin="4910,1599" coordsize="4195,1222">
              <v:shape style="position:absolute;left:4910;top:1599;width:4195;height:1222" coordorigin="4910,1599" coordsize="4195,1222" path="m4910,2821l9105,2821,9105,1599,4910,1599,4910,2821e" filled="t" fillcolor="#EBE9E9" stroked="f">
                <v:path arrowok="t"/>
                <v:fill/>
              </v:shape>
            </v:group>
            <v:group style="position:absolute;left:170;top:1356;width:4708;height:480" coordorigin="170,1356" coordsize="4708,480">
              <v:shape style="position:absolute;left:170;top:1356;width:4708;height:480" coordorigin="170,1356" coordsize="4708,480" path="m4878,1836l170,1836,170,1356,4878,1356,4878,1836e" filled="t" fillcolor="#8D89A5" stroked="f">
                <v:path arrowok="t"/>
                <v:fill/>
              </v:shape>
            </v:group>
            <v:group style="position:absolute;left:9156;top:5113;width:3356;height:5012" coordorigin="9156,5113" coordsize="3356,5012">
              <v:shape style="position:absolute;left:9156;top:5113;width:3356;height:5012" coordorigin="9156,5113" coordsize="3356,5012" path="m9156,10125l12513,10125,12513,5113,9156,5113,9156,10125e" filled="t" fillcolor="#EBE9E9" stroked="f">
                <v:path arrowok="t"/>
                <v:fill/>
              </v:shape>
            </v:group>
            <v:group style="position:absolute;left:9156;top:10155;width:6508;height:225" coordorigin="9156,10155" coordsize="6508,225">
              <v:shape style="position:absolute;left:9156;top:10155;width:6508;height:225" coordorigin="9156,10155" coordsize="6508,225" path="m9156,10380l15665,10380,15665,10155,9156,10155,9156,10380e" filled="t" fillcolor="#ACABC2" stroked="f">
                <v:path arrowok="t"/>
                <v:fill/>
              </v:shape>
            </v:group>
            <v:group style="position:absolute;left:4910;top:3073;width:4195;height:3290" coordorigin="4910,3073" coordsize="4195,3290">
              <v:shape style="position:absolute;left:4910;top:3073;width:4195;height:3290" coordorigin="4910,3073" coordsize="4195,3290" path="m4910,6363l9105,6363,9105,3073,4910,3073,4910,6363e" filled="t" fillcolor="#EBE9E9" stroked="f">
                <v:path arrowok="t"/>
                <v:fill/>
              </v:shape>
            </v:group>
            <v:group style="position:absolute;left:4910;top:6629;width:4195;height:2624" coordorigin="4910,6629" coordsize="4195,2624">
              <v:shape style="position:absolute;left:4910;top:6629;width:4195;height:2624" coordorigin="4910,6629" coordsize="4195,2624" path="m4910,9254l9105,9254,9105,6629,4910,6629,4910,9254e" filled="t" fillcolor="#EBE9E9" stroked="f">
                <v:path arrowok="t"/>
                <v:fill/>
              </v:shape>
            </v:group>
            <v:group style="position:absolute;left:170;top:2101;width:4708;height:1905" coordorigin="170,2101" coordsize="4708,1905">
              <v:shape style="position:absolute;left:170;top:2101;width:4708;height:1905" coordorigin="170,2101" coordsize="4708,1905" path="m170,4006l4878,4006,4878,2101,170,2101,170,4006e" filled="t" fillcolor="#EBE9E9" stroked="f">
                <v:path arrowok="t"/>
                <v:fill/>
              </v:shape>
            </v:group>
            <v:group style="position:absolute;left:170;top:4273;width:4708;height:310" coordorigin="170,4273" coordsize="4708,310">
              <v:shape style="position:absolute;left:170;top:4273;width:4708;height:310" coordorigin="170,4273" coordsize="4708,310" path="m170,4583l4878,4583,4878,4273,170,4273,170,4583e" filled="t" fillcolor="#EBE9E9" stroked="f">
                <v:path arrowok="t"/>
                <v:fill/>
              </v:shape>
            </v:group>
            <v:group style="position:absolute;left:170;top:5651;width:4708;height:1983" coordorigin="170,5651" coordsize="4708,1983">
              <v:shape style="position:absolute;left:170;top:5651;width:4708;height:1983" coordorigin="170,5651" coordsize="4708,1983" path="m170,7635l4878,7635,4878,5651,170,5651,170,7635e" filled="t" fillcolor="#EBE9E9" stroked="f">
                <v:path arrowok="t"/>
                <v:fill/>
              </v:shape>
            </v:group>
            <v:group style="position:absolute;left:170;top:7902;width:4708;height:1084" coordorigin="170,7902" coordsize="4708,1084">
              <v:shape style="position:absolute;left:170;top:7902;width:4708;height:1084" coordorigin="170,7902" coordsize="4708,1084" path="m170,8986l4878,8986,4878,7902,170,7902,170,8986e" filled="t" fillcolor="#EBE9E9" stroked="f">
                <v:path arrowok="t"/>
                <v:fill/>
              </v:shape>
            </v:group>
            <v:group style="position:absolute;left:4910;top:11233;width:4195;height:837" coordorigin="4910,11233" coordsize="4195,837">
              <v:shape style="position:absolute;left:4910;top:11233;width:4195;height:837" coordorigin="4910,11233" coordsize="4195,837" path="m4910,12070l9105,12070,9105,11233,4910,11233,4910,12070e" filled="t" fillcolor="#EBE9E9" stroked="f">
                <v:path arrowok="t"/>
                <v:fill/>
              </v:shape>
            </v:group>
            <v:group style="position:absolute;left:4910;top:10985;width:4195;height:225" coordorigin="4910,10985" coordsize="4195,225">
              <v:shape style="position:absolute;left:4910;top:10985;width:4195;height:225" coordorigin="4910,10985" coordsize="4195,225" path="m4910,11209l9105,11209,9105,10985,4910,10985,4910,11209e" filled="t" fillcolor="#ACABC2" stroked="f">
                <v:path arrowok="t"/>
                <v:fill/>
              </v:shape>
            </v:group>
            <v:group style="position:absolute;left:170;top:10599;width:4708;height:1471" coordorigin="170,10599" coordsize="4708,1471">
              <v:shape style="position:absolute;left:170;top:10599;width:4708;height:1471" coordorigin="170,10599" coordsize="4708,1471" path="m170,12070l4878,12070,4878,10599,170,10599,170,12070e" filled="t" fillcolor="#EBE9E9" stroked="f">
                <v:path arrowok="t"/>
                <v:fill/>
              </v:shape>
            </v:group>
            <v:group style="position:absolute;left:170;top:10351;width:4708;height:225" coordorigin="170,10351" coordsize="4708,225">
              <v:shape style="position:absolute;left:170;top:10351;width:4708;height:225" coordorigin="170,10351" coordsize="4708,225" path="m170,10576l4878,10576,4878,10351,170,10351,170,10576e" filled="t" fillcolor="#ACABC2" stroked="f">
                <v:path arrowok="t"/>
                <v:fill/>
              </v:shape>
            </v:group>
            <v:group style="position:absolute;left:170;top:9251;width:4708;height:1095" coordorigin="170,9251" coordsize="4708,1095">
              <v:shape style="position:absolute;left:170;top:9251;width:4708;height:1095" coordorigin="170,9251" coordsize="4708,1095" path="m170,10346l4878,10346,4878,9251,170,9251,170,10346e" filled="t" fillcolor="#EBE9E9" stroked="f">
                <v:path arrowok="t"/>
                <v:fill/>
              </v:shape>
            </v:group>
            <v:group style="position:absolute;left:170;top:4847;width:4708;height:539" coordorigin="170,4847" coordsize="4708,539">
              <v:shape style="position:absolute;left:170;top:4847;width:4708;height:539" coordorigin="170,4847" coordsize="4708,539" path="m170,5386l4878,5386,4878,4847,170,4847,170,5386e" filled="t" fillcolor="#EBE9E9" stroked="f">
                <v:path arrowok="t"/>
                <v:fill/>
              </v:shape>
            </v:group>
            <v:group style="position:absolute;left:4910;top:9517;width:4195;height:1446" coordorigin="4910,9517" coordsize="4195,1446">
              <v:shape style="position:absolute;left:4910;top:9517;width:4195;height:1446" coordorigin="4910,9517" coordsize="4195,1446" path="m4910,10963l9105,10963,9105,9517,4910,9517,4910,10963e" filled="t" fillcolor="#EBE9E9" stroked="f">
                <v:path arrowok="t"/>
                <v:fill/>
              </v:shape>
            </v:group>
            <v:group style="position:absolute;left:170;top:7664;width:4708;height:225" coordorigin="170,7664" coordsize="4708,225">
              <v:shape style="position:absolute;left:170;top:7664;width:4708;height:225" coordorigin="170,7664" coordsize="4708,225" path="m170,7889l4878,7889,4878,7664,170,7664,170,7889e" filled="t" fillcolor="#ACABC2" stroked="f">
                <v:path arrowok="t"/>
                <v:fill/>
              </v:shape>
            </v:group>
            <v:group style="position:absolute;left:170;top:9003;width:4708;height:225" coordorigin="170,9003" coordsize="4708,225">
              <v:shape style="position:absolute;left:170;top:9003;width:4708;height:225" coordorigin="170,9003" coordsize="4708,225" path="m170,9228l4878,9228,4878,9003,170,9003,170,9228e" filled="t" fillcolor="#ACABC2" stroked="f">
                <v:path arrowok="t"/>
                <v:fill/>
              </v:shape>
            </v:group>
            <v:group style="position:absolute;left:170;top:4616;width:4708;height:225" coordorigin="170,4616" coordsize="4708,225">
              <v:shape style="position:absolute;left:170;top:4616;width:4708;height:225" coordorigin="170,4616" coordsize="4708,225" path="m170,4841l4878,4841,4878,4616,170,4616,170,4841e" filled="t" fillcolor="#ACABC2" stroked="f">
                <v:path arrowok="t"/>
                <v:fill/>
              </v:shape>
            </v:group>
            <v:group style="position:absolute;left:9156;top:2131;width:6508;height:480" coordorigin="9156,2131" coordsize="6508,480">
              <v:shape style="position:absolute;left:9156;top:2131;width:6508;height:480" coordorigin="9156,2131" coordsize="6508,480" path="m15665,2611l9156,2611,9156,2131,15665,2131,15665,2611e" filled="t" fillcolor="#8D89A5" stroked="f">
                <v:path arrowok="t"/>
                <v:fill/>
              </v:shape>
            </v:group>
            <v:group style="position:absolute;left:9156;top:4374;width:6508;height:480" coordorigin="9156,4374" coordsize="6508,480">
              <v:shape style="position:absolute;left:9156;top:4374;width:6508;height:480" coordorigin="9156,4374" coordsize="6508,480" path="m15665,4854l9156,4854,9156,4374,15665,4374,15665,4854e" filled="t" fillcolor="#8D89A5" stroked="f">
                <v:path arrowok="t"/>
                <v:fill/>
              </v:shape>
            </v:group>
            <v:group style="position:absolute;left:9156;top:2620;width:6508;height:1722" coordorigin="9156,2620" coordsize="6508,1722">
              <v:shape style="position:absolute;left:9156;top:2620;width:6508;height:1722" coordorigin="9156,2620" coordsize="6508,1722" path="m9156,4342l15665,4342,15665,2620,9156,2620,9156,4342e" filled="t" fillcolor="#EBE9E9" stroked="f">
                <v:path arrowok="t"/>
                <v:fill/>
              </v:shape>
            </v:group>
            <v:group style="position:absolute;left:9156;top:10382;width:6508;height:1688" coordorigin="9156,10382" coordsize="6508,1688">
              <v:shape style="position:absolute;left:9156;top:10382;width:6508;height:1688" coordorigin="9156,10382" coordsize="6508,1688" path="m9156,12070l15665,12070,15665,10382,9156,10382,9156,12070e" filled="t" fillcolor="#EBE9E9" stroked="f">
                <v:path arrowok="t"/>
                <v:fill/>
              </v:shape>
            </v:group>
            <v:group style="position:absolute;left:12538;top:5100;width:3115;height:2908" coordorigin="12538,5100" coordsize="3115,2908">
              <v:shape style="position:absolute;left:12538;top:5100;width:3115;height:2908" coordorigin="12538,5100" coordsize="3115,2908" path="m12538,8008l15653,8008,15653,5100,12538,5100,12538,8008e" filled="t" fillcolor="#EBE9E9" stroked="f">
                <v:path arrowok="t"/>
                <v:fill/>
              </v:shape>
            </v:group>
            <v:group style="position:absolute;left:12538;top:8268;width:3115;height:1852" coordorigin="12538,8268" coordsize="3115,1852">
              <v:shape style="position:absolute;left:12538;top:8268;width:3115;height:1852" coordorigin="12538,8268" coordsize="3115,1852" path="m12538,10120l15653,10120,15653,8268,12538,8268,12538,10120e" filled="t" fillcolor="#EBE9E9" stroked="f">
                <v:path arrowok="t"/>
                <v:fill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0" w:after="0" w:line="240" w:lineRule="auto"/>
        <w:ind w:left="27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TimeField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auto_now_add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2"/>
          <w:b/>
          <w:bCs/>
        </w:rPr>
        <w:t>auto_now_add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9"/>
          <w:b/>
          <w:bCs/>
        </w:rPr>
        <w:t>CASCADE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b/>
          <w:bCs/>
        </w:rPr>
        <w:t>PROTECT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b/>
          <w:bCs/>
        </w:rPr>
        <w:t>SET_NULL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82"/>
          <w:b/>
          <w:bCs/>
        </w:rPr>
        <w:t>SET_DE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2"/>
          <w:b/>
          <w:bCs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7"/>
          <w:b/>
          <w:bCs/>
        </w:rPr>
        <w:t>AU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77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3"/>
          <w:b/>
          <w:bCs/>
        </w:rPr>
        <w:t>SET(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3"/>
          <w:i/>
        </w:rPr>
        <w:t>value_or_function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8"/>
          <w:b/>
          <w:bCs/>
        </w:rPr>
        <w:t>DO_NOTHING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8" w:after="0" w:line="240" w:lineRule="auto"/>
        <w:ind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latest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([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4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count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9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8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bulk_create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instances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3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batch_size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])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iterator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()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8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iterator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80"/>
          <w:cols w:num="6" w:equalWidth="0">
            <w:col w:w="901" w:space="1731"/>
            <w:col w:w="1426" w:space="917"/>
            <w:col w:w="672" w:space="1121"/>
            <w:col w:w="1446" w:space="1014"/>
            <w:col w:w="1912" w:space="1315"/>
            <w:col w:w="3245"/>
          </w:cols>
        </w:sectPr>
      </w:pPr>
      <w:rPr/>
    </w:p>
    <w:p>
      <w:pPr>
        <w:spacing w:before="54" w:after="0" w:line="385" w:lineRule="exact"/>
        <w:ind w:left="468" w:right="-20"/>
        <w:jc w:val="left"/>
        <w:tabs>
          <w:tab w:pos="9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  <w:position w:val="-1"/>
        </w:rPr>
        <w:t>DJANGO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17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  <w:position w:val="-1"/>
        </w:rPr>
        <w:t>CHE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4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96"/>
          <w:position w:val="-1"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-2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  <w:position w:val="-1"/>
        </w:rPr>
        <w:t>SHEET</w:t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34"/>
          <w:szCs w:val="34"/>
          <w:color w:val="FFFFFF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-11"/>
          <w:w w:val="77"/>
          <w:position w:val="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06"/>
          <w:position w:val="4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8"/>
          <w:spacing w:val="0"/>
          <w:w w:val="112"/>
          <w:position w:val="4"/>
        </w:rPr>
        <w:t>1.5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Sz w:w="15840" w:h="12240" w:orient="landscape"/>
          <w:pgMar w:top="500" w:bottom="0" w:left="60" w:right="780"/>
        </w:sectPr>
      </w:pPr>
      <w:rPr/>
    </w:p>
    <w:p>
      <w:pPr>
        <w:spacing w:before="23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7"/>
        </w:rPr>
        <w:t>ModelAdmin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5"/>
        </w:rPr>
        <w:t>columns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300" w:lineRule="auto"/>
        <w:ind w:left="249" w:right="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list_display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list_display_links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list_editable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list_filter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search_fields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date_hierarchy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5" w:after="0" w:line="308" w:lineRule="auto"/>
        <w:ind w:left="249" w:right="34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actions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actions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actions_on_top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actions_on_bottom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left="24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actions_selection_counter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ordering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options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300" w:lineRule="auto"/>
        <w:ind w:left="249" w:right="2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ordering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list_select_related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list_per_page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list_max_show_all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paginator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paginator_class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08" w:lineRule="auto"/>
        <w:ind w:left="249" w:right="57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contents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exclude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inlines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inline_classes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9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readonly_fields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raw_id_fields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prepopulated_fields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4" w:after="0" w:line="240" w:lineRule="auto"/>
        <w:ind w:left="519" w:right="70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{'slug':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4"/>
          <w:w w:val="9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2"/>
        </w:rPr>
        <w:t>('title',),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1"/>
        </w:rPr>
        <w:t>...}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form_class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8" w:lineRule="auto"/>
        <w:ind w:left="111" w:right="1314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contents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filter_horizontal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filter_ve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tical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radio_fields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dict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45" w:lineRule="exact"/>
        <w:ind w:left="39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{'choice_field':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1"/>
        </w:rPr>
        <w:t>HORIZON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8"/>
          <w:w w:val="8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1"/>
        </w:rPr>
        <w:t>AL|VE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4"/>
          <w:w w:val="81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1"/>
        </w:rPr>
        <w:t>TICAL,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5"/>
          <w:w w:val="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1"/>
        </w:rPr>
        <w:t>...}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b/>
          <w:bCs/>
        </w:rPr>
        <w:t>fieldsets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dict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4" w:after="0" w:line="240" w:lineRule="auto"/>
        <w:ind w:left="37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39" w:after="0" w:line="240" w:lineRule="auto"/>
        <w:ind w:left="69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7"/>
        </w:rPr>
        <w:t>(title|None,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4"/>
        </w:rPr>
        <w:t>{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39" w:after="0" w:line="298" w:lineRule="auto"/>
        <w:ind w:left="832" w:right="133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['fields':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4"/>
        </w:rPr>
        <w:t>field_names,]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['classes':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list,]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3"/>
        </w:rPr>
        <w:t>['description':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string,]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" w:after="0" w:line="240" w:lineRule="auto"/>
        <w:ind w:left="69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}),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39" w:after="0" w:line="240" w:lineRule="auto"/>
        <w:ind w:left="37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save_on_top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240" w:lineRule="auto"/>
        <w:ind w:right="-68"/>
        <w:jc w:val="left"/>
        <w:tabs>
          <w:tab w:pos="33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3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4"/>
          <w:w w:val="106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layout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300" w:lineRule="auto"/>
        <w:ind w:left="112" w:right="1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add_form_template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change_form_template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change_list_template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delete_confirmation_template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delete_selected_confirmation_template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object_histo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6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20"/>
          <w:w w:val="9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emplates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300" w:lineRule="auto"/>
        <w:ind w:left="112" w:right="1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add_form_template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46"/>
          <w:b/>
          <w:bCs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4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change_form_template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change_list_template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delete_confirmation_template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delete_selected_confirmation_template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object_histo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y_template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51" w:lineRule="exact"/>
        <w:ind w:right="-64"/>
        <w:jc w:val="left"/>
        <w:tabs>
          <w:tab w:pos="33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-13"/>
          <w:w w:val="100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-3"/>
        </w:rPr>
        <w:t>Queryset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5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List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00" w:lineRule="auto"/>
        <w:ind w:right="80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get_ordering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5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get_list_display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get_list_display_links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list_display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9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get_list_filter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92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00" w:lineRule="auto"/>
        <w:ind w:right="267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get_changelist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6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ChangeList_class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get_changelist_form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9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orm_class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get_changelist_formset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2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89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i/>
        </w:rPr>
        <w:t>ormSet_class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get_paginator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queryset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3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per_page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orphans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88"/>
        </w:rPr>
        <w:t>allow_empty_first_page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paginator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4"/>
        </w:rPr>
        <w:t>Add/Change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0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2"/>
        </w:rPr>
        <w:t>orm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00" w:lineRule="auto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get_readonly_fields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7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field_names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get_prepopulated_fields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7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None)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prepopulated_fields_dict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get_fieldsets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None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fieldsets_tuple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00" w:lineRule="auto"/>
        <w:ind w:right="32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get_form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None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form_class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get_inline_instances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inline_instances_tuple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get_formsets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5"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yields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InlineModelAdmins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formfield_for_choice_field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db_field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formfield_for_foreignkey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9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db_field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3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b/>
          <w:bCs/>
        </w:rPr>
        <w:t>formfield_for_manytomany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db_field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3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8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9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**kwa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86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7"/>
        </w:rPr>
        <w:t>InlineModelAdmin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Standard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23"/>
        </w:rPr>
        <w:t>subclasses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StackedInline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b/>
          <w:bCs/>
        </w:rPr>
        <w:t>abularInline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Attributes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8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right="6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curytide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upon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3"/>
        </w:rPr>
        <w:t>foundation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1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3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people.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love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things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9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digital,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0"/>
        </w:rPr>
        <w:t>clients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benefit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full-service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3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delivery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5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7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7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9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strategy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tho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ough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oduction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ongoing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suppo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5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keep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services,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2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curytide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owing.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right="6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4"/>
          <w:w w:val="6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3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3"/>
        </w:rPr>
        <w:t>join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5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cultu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5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exceptional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people,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pride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7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themselves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being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latest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technologies.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5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forwa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d-thinking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staff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eated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bespoke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8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wide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variety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clients,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7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local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2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etailers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7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global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leaders.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5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champion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8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1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engths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5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staff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fuel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7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8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right="1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Life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1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2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curytide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never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dull;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busy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calendar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9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work,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plus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social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3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events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1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0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staf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8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65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5"/>
          <w:w w:val="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talented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think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8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skill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9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benefit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8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clients,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4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7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right="20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’t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8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get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0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friend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8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Facebook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2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LinkedIn.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780"/>
          <w:cols w:num="4" w:equalWidth="0">
            <w:col w:w="2306" w:space="66"/>
            <w:col w:w="3374" w:space="190"/>
            <w:col w:w="4642" w:space="826"/>
            <w:col w:w="3596"/>
          </w:cols>
        </w:sectPr>
      </w:pPr>
      <w:rPr/>
    </w:p>
    <w:p>
      <w:pPr>
        <w:spacing w:before="21" w:after="0" w:line="240" w:lineRule="auto"/>
        <w:ind w:left="24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formfield_overrides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dict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181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save_as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False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yset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self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1"/>
          <w:w w:val="91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yset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3" w:lineRule="exact"/>
        <w:ind w:right="-6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7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(mandato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y)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fk_name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b/>
          <w:bCs/>
        </w:rPr>
        <w:t>verbose_name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verbose_name_plural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string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780"/>
          <w:cols w:num="4" w:equalWidth="0">
            <w:col w:w="1876" w:space="608"/>
            <w:col w:w="2047" w:space="1419"/>
            <w:col w:w="1616" w:space="533"/>
            <w:col w:w="6901"/>
          </w:cols>
        </w:sectPr>
      </w:pPr>
      <w:rPr/>
    </w:p>
    <w:p>
      <w:pPr>
        <w:spacing w:before="92" w:after="0" w:line="240" w:lineRule="auto"/>
        <w:ind w:left="110" w:right="-64"/>
        <w:jc w:val="left"/>
        <w:tabs>
          <w:tab w:pos="5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5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  <w:t>Saving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2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save_model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5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3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is_change)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call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obj.save()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delete_model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obj)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call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obj.delete()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save_formset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formset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is_change)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call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mset.save()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6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save_related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formsets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87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is_change)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90"/>
        </w:rPr>
        <w:t>call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save()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88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4"/>
          <w:w w:val="8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6D6E71"/>
          <w:spacing w:val="0"/>
          <w:w w:val="100"/>
        </w:rPr>
        <w:t>mset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-3"/>
          <w:w w:val="11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16"/>
        </w:rPr>
        <w:t>ermissions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00" w:lineRule="auto"/>
        <w:ind w:left="249" w:right="183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b/>
          <w:bCs/>
        </w:rPr>
        <w:t>has_add_permission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7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equest)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1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has_change_permission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8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None)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has_delete_permission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(self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obj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None)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boolean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b/>
          <w:bCs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ModelForm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</w:rPr>
        <w:t>BaseInlineFormSet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extra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max_num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FFFF"/>
          <w:spacing w:val="0"/>
          <w:w w:val="108"/>
        </w:rPr>
        <w:t>AdminSite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0" w:lineRule="atLeast"/>
        <w:ind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b/>
          <w:bCs/>
        </w:rPr>
        <w:t>login_form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index_template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login_template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logout_template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</w:rPr>
        <w:t>can_delete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7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rue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68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get_formset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(sel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2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equest,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obj=None)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2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BaseInlineFormSet_class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-26"/>
          <w:w w:val="72"/>
          <w:b/>
          <w:bCs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94"/>
          <w:b/>
          <w:bCs/>
        </w:rPr>
        <w:t>alented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92"/>
          <w:b/>
          <w:bCs/>
        </w:rPr>
        <w:t>developers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47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92"/>
          <w:b/>
          <w:bCs/>
        </w:rPr>
        <w:t>apply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-15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hyperlink r:id="rId6">
        <w:r>
          <w:rPr>
            <w:rFonts w:ascii="Times New Roman" w:hAnsi="Times New Roman" w:cs="Times New Roman" w:eastAsia="Times New Roman"/>
            <w:sz w:val="30"/>
            <w:szCs w:val="30"/>
            <w:color w:val="FFFFFF"/>
            <w:w w:val="83"/>
          </w:rPr>
          <w:t>www.me</w:t>
        </w:r>
        <w:r>
          <w:rPr>
            <w:rFonts w:ascii="Times New Roman" w:hAnsi="Times New Roman" w:cs="Times New Roman" w:eastAsia="Times New Roman"/>
            <w:sz w:val="30"/>
            <w:szCs w:val="30"/>
            <w:color w:val="FFFFFF"/>
            <w:spacing w:val="-7"/>
            <w:w w:val="83"/>
          </w:rPr>
          <w:t>r</w:t>
        </w:r>
        <w:r>
          <w:rPr>
            <w:rFonts w:ascii="Times New Roman" w:hAnsi="Times New Roman" w:cs="Times New Roman" w:eastAsia="Times New Roman"/>
            <w:sz w:val="30"/>
            <w:szCs w:val="30"/>
            <w:color w:val="FFFFFF"/>
            <w:spacing w:val="0"/>
            <w:w w:val="88"/>
          </w:rPr>
          <w:t>curytide.co.uk/ca</w:t>
        </w:r>
        <w:r>
          <w:rPr>
            <w:rFonts w:ascii="Times New Roman" w:hAnsi="Times New Roman" w:cs="Times New Roman" w:eastAsia="Times New Roman"/>
            <w:sz w:val="30"/>
            <w:szCs w:val="30"/>
            <w:color w:val="FFFFFF"/>
            <w:spacing w:val="-7"/>
            <w:w w:val="88"/>
          </w:rPr>
          <w:t>r</w:t>
        </w:r>
        <w:r>
          <w:rPr>
            <w:rFonts w:ascii="Times New Roman" w:hAnsi="Times New Roman" w:cs="Times New Roman" w:eastAsia="Times New Roman"/>
            <w:sz w:val="30"/>
            <w:szCs w:val="30"/>
            <w:color w:val="FFFFFF"/>
            <w:spacing w:val="0"/>
            <w:w w:val="93"/>
          </w:rPr>
          <w:t>eers</w:t>
        </w:r>
        <w:r>
          <w:rPr>
            <w:rFonts w:ascii="Times New Roman" w:hAnsi="Times New Roman" w:cs="Times New Roman" w:eastAsia="Times New Roman"/>
            <w:sz w:val="30"/>
            <w:szCs w:val="30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5840" w:h="12240" w:orient="landscape"/>
          <w:pgMar w:top="180" w:bottom="0" w:left="60" w:right="780"/>
          <w:cols w:num="4" w:equalWidth="0">
            <w:col w:w="5751" w:space="198"/>
            <w:col w:w="1711" w:space="437"/>
            <w:col w:w="2386" w:space="919"/>
            <w:col w:w="3598"/>
          </w:cols>
        </w:sectPr>
      </w:pPr>
      <w:rPr/>
    </w:p>
    <w:p>
      <w:pPr>
        <w:spacing w:before="42" w:after="0" w:line="240" w:lineRule="auto"/>
        <w:ind w:left="110" w:right="-68"/>
        <w:jc w:val="left"/>
        <w:tabs>
          <w:tab w:pos="57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.004pt;margin-top:8.004pt;width:775.992pt;height:595.992pt;mso-position-horizontal-relative:page;mso-position-vertical-relative:page;z-index:-1061" coordorigin="160,160" coordsize="15520,11920">
            <v:group style="position:absolute;left:170;top:1325;width:10488;height:480" coordorigin="170,1325" coordsize="10488,480">
              <v:shape style="position:absolute;left:170;top:1325;width:10488;height:480" coordorigin="170,1325" coordsize="10488,480" path="m10658,1805l170,1805,170,1325,10658,1325,10658,1805e" filled="t" fillcolor="#6989A5" stroked="f">
                <v:path arrowok="t"/>
                <v:fill/>
              </v:shape>
            </v:group>
            <v:group style="position:absolute;left:5839;top:2048;width:4819;height:2197" coordorigin="5839,2048" coordsize="4819,2197">
              <v:shape style="position:absolute;left:5839;top:2048;width:4819;height:2197" coordorigin="5839,2048" coordsize="4819,2197" path="m5839,4245l10658,4245,10658,2048,5839,2048,5839,4245e" filled="t" fillcolor="#EBE9E9" stroked="f">
                <v:path arrowok="t"/>
                <v:fill/>
              </v:shape>
            </v:group>
            <v:group style="position:absolute;left:5839;top:1828;width:4819;height:225" coordorigin="5839,1828" coordsize="4819,225">
              <v:shape style="position:absolute;left:5839;top:1828;width:4819;height:225" coordorigin="5839,1828" coordsize="4819,225" path="m5839,2053l10658,2053,10658,1828,5839,1828,5839,2053e" filled="t" fillcolor="#A7BBC4" stroked="f">
                <v:path arrowok="t"/>
                <v:fill/>
              </v:shape>
            </v:group>
            <v:group style="position:absolute;left:170;top:9249;width:5641;height:1125" coordorigin="170,9249" coordsize="5641,1125">
              <v:shape style="position:absolute;left:170;top:9249;width:5641;height:1125" coordorigin="170,9249" coordsize="5641,1125" path="m170,10375l5811,10375,5811,9249,170,9249,170,10375e" filled="t" fillcolor="#EBE9E9" stroked="f">
                <v:path arrowok="t"/>
                <v:fill/>
              </v:shape>
            </v:group>
            <v:group style="position:absolute;left:170;top:10623;width:5641;height:827" coordorigin="170,10623" coordsize="5641,827">
              <v:shape style="position:absolute;left:170;top:10623;width:5641;height:827" coordorigin="170,10623" coordsize="5641,827" path="m170,11450l5811,11450,5811,10623,170,10623,170,11450e" filled="t" fillcolor="#EBE9E9" stroked="f">
                <v:path arrowok="t"/>
                <v:fill/>
              </v:shape>
            </v:group>
            <v:group style="position:absolute;left:170;top:10387;width:5641;height:225" coordorigin="170,10387" coordsize="5641,225">
              <v:shape style="position:absolute;left:170;top:10387;width:5641;height:225" coordorigin="170,10387" coordsize="5641,225" path="m170,10612l5811,10612,5811,10387,170,10387,170,10612e" filled="t" fillcolor="#A7BBC4" stroked="f">
                <v:path arrowok="t"/>
                <v:fill/>
              </v:shape>
            </v:group>
            <v:group style="position:absolute;left:5839;top:9960;width:4819;height:480" coordorigin="5839,9960" coordsize="4819,480">
              <v:shape style="position:absolute;left:5839;top:9960;width:4819;height:480" coordorigin="5839,9960" coordsize="4819,480" path="m10658,10440l5839,10440,5839,9960,10658,9960,10658,10440e" filled="t" fillcolor="#6989A5" stroked="f">
                <v:path arrowok="t"/>
                <v:fill/>
              </v:shape>
            </v:group>
            <v:group style="position:absolute;left:170;top:11701;width:5641;height:369" coordorigin="170,11701" coordsize="5641,369">
              <v:shape style="position:absolute;left:170;top:11701;width:5641;height:369" coordorigin="170,11701" coordsize="5641,369" path="m170,12070l5811,12070,5811,11701,170,11701,170,12070e" filled="t" fillcolor="#EBE9E9" stroked="f">
                <v:path arrowok="t"/>
                <v:fill/>
              </v:shape>
            </v:group>
            <v:group style="position:absolute;left:5839;top:10454;width:4819;height:1616" coordorigin="5839,10454" coordsize="4819,1616">
              <v:shape style="position:absolute;left:5839;top:10454;width:4819;height:1616" coordorigin="5839,10454" coordsize="4819,1616" path="m5839,12070l10658,12070,10658,10454,5839,10454,5839,12070e" filled="t" fillcolor="#EBE9E9" stroked="f">
                <v:path arrowok="t"/>
                <v:fill/>
              </v:shape>
            </v:group>
            <v:group style="position:absolute;left:5839;top:8398;width:4819;height:1535" coordorigin="5839,8398" coordsize="4819,1535">
              <v:shape style="position:absolute;left:5839;top:8398;width:4819;height:1535" coordorigin="5839,8398" coordsize="4819,1535" path="m5839,9933l10658,9933,10658,8398,5839,8398,5839,9933e" filled="t" fillcolor="#EBE9E9" stroked="f">
                <v:path arrowok="t"/>
                <v:fill/>
              </v:shape>
            </v:group>
            <v:group style="position:absolute;left:5839;top:6800;width:4819;height:480" coordorigin="5839,6800" coordsize="4819,480">
              <v:shape style="position:absolute;left:5839;top:6800;width:4819;height:480" coordorigin="5839,6800" coordsize="4819,480" path="m10658,7280l5839,7280,5839,6800,10658,6800,10658,7280e" filled="t" fillcolor="#6989A5" stroked="f">
                <v:path arrowok="t"/>
                <v:fill/>
              </v:shape>
            </v:group>
            <v:group style="position:absolute;left:5839;top:7521;width:4819;height:605" coordorigin="5839,7521" coordsize="4819,605">
              <v:shape style="position:absolute;left:5839;top:7521;width:4819;height:605" coordorigin="5839,7521" coordsize="4819,605" path="m5839,8126l10658,8126,10658,7521,5839,7521,5839,8126e" filled="t" fillcolor="#EBE9E9" stroked="f">
                <v:path arrowok="t"/>
                <v:fill/>
              </v:shape>
            </v:group>
            <v:group style="position:absolute;left:5839;top:7291;width:4819;height:225" coordorigin="5839,7291" coordsize="4819,225">
              <v:shape style="position:absolute;left:5839;top:7291;width:4819;height:225" coordorigin="5839,7291" coordsize="4819,225" path="m5839,7515l10658,7515,10658,7291,5839,7291,5839,7515e" filled="t" fillcolor="#A7BBC4" stroked="f">
                <v:path arrowok="t"/>
                <v:fill/>
              </v:shape>
            </v:group>
            <v:group style="position:absolute;left:5839;top:8154;width:4819;height:225" coordorigin="5839,8154" coordsize="4819,225">
              <v:shape style="position:absolute;left:5839;top:8154;width:4819;height:225" coordorigin="5839,8154" coordsize="4819,225" path="m5839,8379l10658,8379,10658,8154,5839,8154,5839,8379e" filled="t" fillcolor="#A7BBC4" stroked="f">
                <v:path arrowok="t"/>
                <v:fill/>
              </v:shape>
            </v:group>
            <v:group style="position:absolute;left:5839;top:4485;width:4819;height:2310" coordorigin="5839,4485" coordsize="4819,2310">
              <v:shape style="position:absolute;left:5839;top:4485;width:4819;height:2310" coordorigin="5839,4485" coordsize="4819,2310" path="m5839,6795l10658,6795,10658,4485,5839,4485,5839,6795e" filled="t" fillcolor="#EBE9E9" stroked="f">
                <v:path arrowok="t"/>
                <v:fill/>
              </v:shape>
            </v:group>
            <v:group style="position:absolute;left:5839;top:4266;width:4819;height:225" coordorigin="5839,4266" coordsize="4819,225">
              <v:shape style="position:absolute;left:5839;top:4266;width:4819;height:225" coordorigin="5839,4266" coordsize="4819,225" path="m5839,4491l10658,4491,10658,4266,5839,4266,5839,4491e" filled="t" fillcolor="#A7BBC4" stroked="f">
                <v:path arrowok="t"/>
                <v:fill/>
              </v:shape>
            </v:group>
            <v:group style="position:absolute;left:170;top:6666;width:2239;height:2337" coordorigin="170,6666" coordsize="2239,2337">
              <v:shape style="position:absolute;left:170;top:6666;width:2239;height:2337" coordorigin="170,6666" coordsize="2239,2337" path="m170,9003l2409,9003,2409,6666,170,6666,170,9003e" filled="t" fillcolor="#EBE9E9" stroked="f">
                <v:path arrowok="t"/>
                <v:fill/>
              </v:shape>
            </v:group>
            <v:group style="position:absolute;left:170;top:2044;width:2239;height:1461" coordorigin="170,2044" coordsize="2239,1461">
              <v:shape style="position:absolute;left:170;top:2044;width:2239;height:1461" coordorigin="170,2044" coordsize="2239,1461" path="m170,3506l2409,3506,2409,2044,170,2044,170,3506e" filled="t" fillcolor="#EBE9E9" stroked="f">
                <v:path arrowok="t"/>
                <v:fill/>
              </v:shape>
            </v:group>
            <v:group style="position:absolute;left:170;top:3748;width:2239;height:1227" coordorigin="170,3748" coordsize="2239,1227">
              <v:shape style="position:absolute;left:170;top:3748;width:2239;height:1227" coordorigin="170,3748" coordsize="2239,1227" path="m170,4975l2409,4975,2409,3748,170,3748,170,4975e" filled="t" fillcolor="#EBE9E9" stroked="f">
                <v:path arrowok="t"/>
                <v:fill/>
              </v:shape>
            </v:group>
            <v:group style="position:absolute;left:170;top:5206;width:2239;height:1243" coordorigin="170,5206" coordsize="2239,1243">
              <v:shape style="position:absolute;left:170;top:5206;width:2239;height:1243" coordorigin="170,5206" coordsize="2239,1243" path="m170,6449l2409,6449,2409,5206,170,5206,170,6449e" filled="t" fillcolor="#EBE9E9" stroked="f">
                <v:path arrowok="t"/>
                <v:fill/>
              </v:shape>
            </v:group>
            <v:group style="position:absolute;left:170;top:1825;width:2239;height:225" coordorigin="170,1825" coordsize="2239,225">
              <v:shape style="position:absolute;left:170;top:1825;width:2239;height:225" coordorigin="170,1825" coordsize="2239,225" path="m170,2050l2409,2050,2409,1825,170,1825,170,2050e" filled="t" fillcolor="#A7BBC4" stroked="f">
                <v:path arrowok="t"/>
                <v:fill/>
              </v:shape>
            </v:group>
            <v:group style="position:absolute;left:170;top:3529;width:2239;height:225" coordorigin="170,3529" coordsize="2239,225">
              <v:shape style="position:absolute;left:170;top:3529;width:2239;height:225" coordorigin="170,3529" coordsize="2239,225" path="m170,3754l2409,3754,2409,3529,170,3529,170,3754e" filled="t" fillcolor="#A7BBC4" stroked="f">
                <v:path arrowok="t"/>
                <v:fill/>
              </v:shape>
            </v:group>
            <v:group style="position:absolute;left:170;top:4987;width:2239;height:225" coordorigin="170,4987" coordsize="2239,225">
              <v:shape style="position:absolute;left:170;top:4987;width:2239;height:225" coordorigin="170,4987" coordsize="2239,225" path="m170,5211l2409,5211,2409,4987,170,4987,170,5211e" filled="t" fillcolor="#A7BBC4" stroked="f">
                <v:path arrowok="t"/>
                <v:fill/>
              </v:shape>
            </v:group>
            <v:group style="position:absolute;left:170;top:6446;width:2239;height:225" coordorigin="170,6446" coordsize="2239,225">
              <v:shape style="position:absolute;left:170;top:6446;width:2239;height:225" coordorigin="170,6446" coordsize="2239,225" path="m170,6671l2409,6671,2409,6446,170,6446,170,6671e" filled="t" fillcolor="#A7BBC4" stroked="f">
                <v:path arrowok="t"/>
                <v:fill/>
              </v:shape>
            </v:group>
            <v:group style="position:absolute;left:2432;top:5081;width:3373;height:1484" coordorigin="2432,5081" coordsize="3373,1484">
              <v:shape style="position:absolute;left:2432;top:5081;width:3373;height:1484" coordorigin="2432,5081" coordsize="3373,1484" path="m2432,6565l5805,6565,5805,5081,2432,5081,2432,6565e" filled="t" fillcolor="#EBE9E9" stroked="f">
                <v:path arrowok="t"/>
                <v:fill/>
              </v:shape>
            </v:group>
            <v:group style="position:absolute;left:2432;top:6823;width:3373;height:1482" coordorigin="2432,6823" coordsize="3373,1482">
              <v:shape style="position:absolute;left:2432;top:6823;width:3373;height:1482" coordorigin="2432,6823" coordsize="3373,1482" path="m2432,8306l5805,8306,5805,6823,2432,6823,2432,8306e" filled="t" fillcolor="#EBE9E9" stroked="f">
                <v:path arrowok="t"/>
                <v:fill/>
              </v:shape>
            </v:group>
            <v:group style="position:absolute;left:2432;top:8564;width:3373;height:428" coordorigin="2432,8564" coordsize="3373,428">
              <v:shape style="position:absolute;left:2432;top:8564;width:3373;height:428" coordorigin="2432,8564" coordsize="3373,428" path="m2432,8992l5805,8992,5805,8564,2432,8564,2432,8992e" filled="t" fillcolor="#EBE9E9" stroked="f">
                <v:path arrowok="t"/>
                <v:fill/>
              </v:shape>
            </v:group>
            <v:group style="position:absolute;left:2432;top:2045;width:3373;height:2774" coordorigin="2432,2045" coordsize="3373,2774">
              <v:shape style="position:absolute;left:2432;top:2045;width:3373;height:2774" coordorigin="2432,2045" coordsize="3373,2774" path="m2432,4819l5805,4819,5805,2045,2432,2045,2432,4819e" filled="t" fillcolor="#EBE9E9" stroked="f">
                <v:path arrowok="t"/>
                <v:fill/>
              </v:shape>
            </v:group>
            <v:group style="position:absolute;left:2432;top:6590;width:3373;height:225" coordorigin="2432,6590" coordsize="3373,225">
              <v:shape style="position:absolute;left:2432;top:6590;width:3373;height:225" coordorigin="2432,6590" coordsize="3373,225" path="m2432,6815l5805,6815,5805,6590,2432,6590,2432,6815e" filled="t" fillcolor="#A7BBC4" stroked="f">
                <v:path arrowok="t"/>
                <v:fill/>
              </v:shape>
            </v:group>
            <v:group style="position:absolute;left:2432;top:1826;width:3373;height:225" coordorigin="2432,1826" coordsize="3373,225">
              <v:shape style="position:absolute;left:2432;top:1826;width:3373;height:225" coordorigin="2432,1826" coordsize="3373,225" path="m2432,2051l5805,2051,5805,1826,2432,1826,2432,2051e" filled="t" fillcolor="#A7BBC4" stroked="f">
                <v:path arrowok="t"/>
                <v:fill/>
              </v:shape>
            </v:group>
            <v:group style="position:absolute;left:170;top:170;width:10488;height:1134" coordorigin="170,170" coordsize="10488,1134">
              <v:shape style="position:absolute;left:170;top:170;width:10488;height:1134" coordorigin="170,170" coordsize="10488,1134" path="m10658,1304l170,1304,170,170,10658,170,10658,1304e" filled="t" fillcolor="#231F20" stroked="f">
                <v:path arrowok="t"/>
                <v:fill/>
              </v:shape>
            </v:group>
            <v:group style="position:absolute;left:10720;top:170;width:4950;height:11900" coordorigin="10720,170" coordsize="4950,11900">
              <v:shape style="position:absolute;left:10720;top:170;width:4950;height:11900" coordorigin="10720,170" coordsize="4950,11900" path="m10720,12070l15670,12070,15670,170,10720,170,10720,12070e" filled="t" fillcolor="#ED1C24" stroked="f">
                <v:path arrowok="t"/>
                <v:fill/>
              </v:shape>
            </v:group>
            <v:group style="position:absolute;left:11463;top:1234;width:202;height:273" coordorigin="11463,1234" coordsize="202,273">
              <v:shape style="position:absolute;left:11463;top:1234;width:202;height:273" coordorigin="11463,1234" coordsize="202,273" path="m11511,1234l11463,1234,11463,1507,11511,1507,11511,1334,11515,1315,11527,1299,11544,1286,11566,1278,11591,1276,11665,1276,11664,1273,11511,1273,11511,1234e" filled="t" fillcolor="#FFFFFF" stroked="f">
                <v:path arrowok="t"/>
                <v:fill/>
              </v:shape>
            </v:group>
            <v:group style="position:absolute;left:11591;top:1276;width:155;height:231" coordorigin="11591,1276" coordsize="155,231">
              <v:shape style="position:absolute;left:11591;top:1276;width:155;height:231" coordorigin="11591,1276" coordsize="155,231" path="m11665,1276l11591,1276,11612,1283,11627,1298,11637,1317,11641,1341,11641,1507,11689,1507,11690,1330,11747,1279,11668,1279,11665,1276e" filled="t" fillcolor="#FFFFFF" stroked="f">
                <v:path arrowok="t"/>
                <v:fill/>
              </v:shape>
            </v:group>
            <v:group style="position:absolute;left:11777;top:1276;width:91;height:231" coordorigin="11777,1276" coordsize="91,231">
              <v:shape style="position:absolute;left:11777;top:1276;width:91;height:231" coordorigin="11777,1276" coordsize="91,231" path="m11850,1276l11777,1276,11794,1284,11808,1299,11817,1320,11820,1351,11820,1507,11868,1507,11868,1343,11865,1315,11858,1292,11850,1276e" filled="t" fillcolor="#FFFFFF" stroked="f">
                <v:path arrowok="t"/>
                <v:fill/>
              </v:shape>
            </v:group>
            <v:group style="position:absolute;left:11668;top:1231;width:183;height:49" coordorigin="11668,1231" coordsize="183,49">
              <v:shape style="position:absolute;left:11668;top:1231;width:183;height:49" coordorigin="11668,1231" coordsize="183,49" path="m11754,1231l11693,1253,11668,1279,11747,1279,11749,1278,11777,1276,11850,1276,11849,1273,11835,1257,11819,1245,11800,1237,11778,1232,11754,1231e" filled="t" fillcolor="#FFFFFF" stroked="f">
                <v:path arrowok="t"/>
                <v:fill/>
              </v:shape>
            </v:group>
            <v:group style="position:absolute;left:11511;top:1231;width:153;height:42" coordorigin="11511,1231" coordsize="153,42">
              <v:shape style="position:absolute;left:11511;top:1231;width:153;height:42" coordorigin="11511,1231" coordsize="153,42" path="m11579,1231l11557,1236,11537,1246,11521,1259,11511,1273,11664,1273,11604,1233,11579,1231e" filled="t" fillcolor="#FFFFFF" stroked="f">
                <v:path arrowok="t"/>
                <v:fill/>
              </v:shape>
            </v:group>
            <v:group style="position:absolute;left:11928;top:1231;width:301;height:280" coordorigin="11928,1231" coordsize="301,280">
              <v:shape style="position:absolute;left:11928;top:1231;width:301;height:280" coordorigin="11928,1231" coordsize="301,280" path="m12064,1231l12001,1251,11954,1294,11930,1356,11928,1379,11931,1401,11960,1457,12012,1496,12081,1511,12098,1510,12168,1488,12197,1469,12071,1469,12047,1464,11994,1428,11979,1393,12228,1393,12228,1392,12229,1385,12229,1377,12226,1353,12226,1351,12177,1351,11979,1346,12014,1295,12077,1274,12186,1274,12172,1262,12154,1251,12134,1242,12112,1236,12089,1232,12064,1231e" filled="t" fillcolor="#FFFFFF" stroked="f">
                <v:path arrowok="t"/>
                <v:fill/>
              </v:shape>
              <v:shape style="position:absolute;left:11928;top:1231;width:301;height:280" coordorigin="11928,1231" coordsize="301,280" path="m12165,1437l12092,1468,12071,1469,12197,1469,12211,1458,12165,1437e" filled="t" fillcolor="#FFFFFF" stroked="f">
                <v:path arrowok="t"/>
                <v:fill/>
              </v:shape>
              <v:shape style="position:absolute;left:11928;top:1231;width:301;height:280" coordorigin="11928,1231" coordsize="301,280" path="m12186,1274l12077,1274,12085,1275,12109,1279,12162,1316,12177,1351,12226,1351,12221,1330,12212,1310,12201,1292,12188,1276,12186,1274e" filled="t" fillcolor="#FFFFFF" stroked="f">
                <v:path arrowok="t"/>
                <v:fill/>
              </v:shape>
            </v:group>
            <v:group style="position:absolute;left:12292;top:1232;width:167;height:275" coordorigin="12292,1232" coordsize="167,275">
              <v:shape style="position:absolute;left:12292;top:1232;width:167;height:275" coordorigin="12292,1232" coordsize="167,275" path="m12292,1234l12292,1507,12340,1507,12340,1379,12342,1359,12348,1339,12357,1321,12371,1305,12381,1297,12339,1297,12340,1275,12340,1251,12340,1235,12292,1234e" filled="t" fillcolor="#FFFFFF" stroked="f">
                <v:path arrowok="t"/>
                <v:fill/>
              </v:shape>
              <v:shape style="position:absolute;left:12292;top:1232;width:167;height:275" coordorigin="12292,1232" coordsize="167,275" path="m12438,1232l12378,1255,12339,1297,12381,1297,12388,1293,12408,1283,12432,1277,12459,1275,12438,1232e" filled="t" fillcolor="#FFFFFF" stroked="f">
                <v:path arrowok="t"/>
                <v:fill/>
              </v:shape>
            </v:group>
            <v:group style="position:absolute;left:12492;top:1231;width:287;height:280" coordorigin="12492,1231" coordsize="287,280">
              <v:shape style="position:absolute;left:12492;top:1231;width:287;height:280" coordorigin="12492,1231" coordsize="287,280" path="m12630,1231l12566,1250,12518,1293,12493,1354,12492,1377,12494,1399,12522,1456,12574,1496,12642,1511,12652,1511,12718,1490,12751,1467,12637,1467,12615,1463,12561,1428,12540,1365,12544,1344,12581,1295,12649,1275,12752,1275,12737,1264,12667,1234,12649,1232,12630,1231e" filled="t" fillcolor="#FFFFFF" stroked="f">
                <v:path arrowok="t"/>
                <v:fill/>
              </v:shape>
              <v:shape style="position:absolute;left:12492;top:1231;width:287;height:280" coordorigin="12492,1231" coordsize="287,280" path="m12723,1432l12670,1463,12637,1467,12751,1467,12756,1463,12778,1443,12723,1432e" filled="t" fillcolor="#FFFFFF" stroked="f">
                <v:path arrowok="t"/>
                <v:fill/>
              </v:shape>
              <v:shape style="position:absolute;left:12492;top:1231;width:287;height:280" coordorigin="12492,1231" coordsize="287,280" path="m12752,1275l12649,1275,12665,1278,12682,1284,12700,1293,12719,1306,12740,1324,12757,1279,12752,1275e" filled="t" fillcolor="#FFFFFF" stroked="f">
                <v:path arrowok="t"/>
                <v:fill/>
              </v:shape>
            </v:group>
            <v:group style="position:absolute;left:12825;top:1234;width:270;height:277" coordorigin="12825,1234" coordsize="270,277">
              <v:shape style="position:absolute;left:12825;top:1234;width:270;height:277" coordorigin="12825,1234" coordsize="270,277" path="m12873,1234l12825,1234,12825,1376,12838,1448,12877,1494,12945,1510,12966,1508,12986,1502,13006,1492,13023,1480,13037,1465,12947,1465,12923,1462,12875,1398,12873,1369,12873,1234e" filled="t" fillcolor="#FFFFFF" stroked="f">
                <v:path arrowok="t"/>
                <v:fill/>
              </v:shape>
              <v:shape style="position:absolute;left:12825;top:1234;width:270;height:277" coordorigin="12825,1234" coordsize="270,277" path="m13095,1447l13048,1447,13046,1506,13095,1506,13095,1447e" filled="t" fillcolor="#FFFFFF" stroked="f">
                <v:path arrowok="t"/>
                <v:fill/>
              </v:shape>
              <v:shape style="position:absolute;left:12825;top:1234;width:270;height:277" coordorigin="12825,1234" coordsize="270,277" path="m13095,1234l13045,1234,13043,1390,13037,1411,12993,1455,12947,1465,13037,1465,13048,1447,13095,1447,13095,1234e" filled="t" fillcolor="#FFFFFF" stroked="f">
                <v:path arrowok="t"/>
                <v:fill/>
              </v:shape>
            </v:group>
            <v:group style="position:absolute;left:13175;top:1232;width:167;height:275" coordorigin="13175,1232" coordsize="167,275">
              <v:shape style="position:absolute;left:13175;top:1232;width:167;height:275" coordorigin="13175,1232" coordsize="167,275" path="m13175,1234l13175,1507,13223,1507,13223,1379,13225,1359,13231,1339,13240,1321,13254,1305,13264,1297,13222,1297,13223,1275,13223,1251,13223,1235,13175,1234e" filled="t" fillcolor="#FFFFFF" stroked="f">
                <v:path arrowok="t"/>
                <v:fill/>
              </v:shape>
              <v:shape style="position:absolute;left:13175;top:1232;width:167;height:275" coordorigin="13175,1232" coordsize="167,275" path="m13321,1232l13261,1255,13222,1297,13264,1297,13271,1293,13291,1283,13315,1277,13342,1275,13321,1232e" filled="t" fillcolor="#FFFFFF" stroked="f">
                <v:path arrowok="t"/>
                <v:fill/>
              </v:shape>
            </v:group>
            <v:group style="position:absolute;left:13384;top:1228;width:314;height:366" coordorigin="13384,1228" coordsize="314,366">
              <v:shape style="position:absolute;left:13384;top:1228;width:314;height:366" coordorigin="13384,1228" coordsize="314,366" path="m13421,1228l13384,1258,13511,1415,13387,1568,13427,1594,13599,1381,13542,1381,13421,1228e" filled="t" fillcolor="#FFFFFF" stroked="f">
                <v:path arrowok="t"/>
                <v:fill/>
              </v:shape>
              <v:shape style="position:absolute;left:13384;top:1228;width:314;height:366" coordorigin="13384,1228" coordsize="314,366" path="m13664,1228l13542,1381,13599,1381,13699,1258,13664,1228e" filled="t" fillcolor="#FFFFFF" stroked="f">
                <v:path arrowok="t"/>
                <v:fill/>
              </v:shape>
            </v:group>
            <v:group style="position:absolute;left:13739;top:1165;width:203;height:344" coordorigin="13739,1165" coordsize="203,344">
              <v:shape style="position:absolute;left:13739;top:1165;width:203;height:344" coordorigin="13739,1165" coordsize="203,344" path="m13826,1276l13779,1276,13780,1385,13800,1447,13844,1489,13912,1508,13940,1510,13942,1510,13921,1465,13896,1461,13875,1453,13828,1388,13826,1362,13826,1276e" filled="t" fillcolor="#FFFFFF" stroked="f">
                <v:path arrowok="t"/>
                <v:fill/>
              </v:shape>
              <v:shape style="position:absolute;left:13739;top:1165;width:203;height:344" coordorigin="13739,1165" coordsize="203,344" path="m13942,1234l13739,1234,13739,1276,13942,1276,13942,1234e" filled="t" fillcolor="#FFFFFF" stroked="f">
                <v:path arrowok="t"/>
                <v:fill/>
              </v:shape>
              <v:shape style="position:absolute;left:13739;top:1165;width:203;height:344" coordorigin="13739,1165" coordsize="203,344" path="m13826,1165l13779,1193,13779,1234,13826,1234,13826,1165e" filled="t" fillcolor="#FFFFFF" stroked="f">
                <v:path arrowok="t"/>
                <v:fill/>
              </v:shape>
            </v:group>
            <v:group style="position:absolute;left:14012;top:1138;width:56;height:369" coordorigin="14012,1138" coordsize="56,369">
              <v:shape style="position:absolute;left:14012;top:1138;width:56;height:369" coordorigin="14012,1138" coordsize="56,369" path="m14068,1234l14020,1234,14020,1507,14068,1507,14068,1234e" filled="t" fillcolor="#FFFFFF" stroked="f">
                <v:path arrowok="t"/>
                <v:fill/>
              </v:shape>
              <v:shape style="position:absolute;left:14012;top:1138;width:56;height:369" coordorigin="14012,1138" coordsize="56,369" path="m14039,1138l14020,1147,14012,1168,14022,1185,14044,1193,14051,1192,14068,1181,14075,1159,14063,1144,14039,1138e" filled="t" fillcolor="#FFFFFF" stroked="f">
                <v:path arrowok="t"/>
                <v:fill/>
              </v:shape>
            </v:group>
            <v:group style="position:absolute;left:14135;top:1161;width:298;height:348" coordorigin="14135,1161" coordsize="298,348">
              <v:shape style="position:absolute;left:14135;top:1161;width:298;height:348" coordorigin="14135,1161" coordsize="298,348" path="m14263,1232l14202,1252,14158,1297,14136,1362,14135,1388,14139,1408,14169,1461,14223,1497,14297,1510,14319,1505,14340,1497,14358,1486,14373,1475,14382,1467,14283,1467,14259,1464,14203,1431,14181,1370,14184,1348,14220,1295,14283,1274,14372,1274,14365,1267,14350,1255,14332,1245,14312,1238,14288,1233,14263,1232e" filled="t" fillcolor="#FFFFFF" stroked="f">
                <v:path arrowok="t"/>
                <v:fill/>
              </v:shape>
              <v:shape style="position:absolute;left:14135;top:1161;width:298;height:348" coordorigin="14135,1161" coordsize="298,348" path="m14433,1464l14385,1464,14384,1508,14433,1508,14433,1464e" filled="t" fillcolor="#FFFFFF" stroked="f">
                <v:path arrowok="t"/>
                <v:fill/>
              </v:shape>
              <v:shape style="position:absolute;left:14135;top:1161;width:298;height:348" coordorigin="14135,1161" coordsize="298,348" path="m14372,1274l14283,1274,14284,1274,14307,1277,14363,1311,14385,1371,14382,1393,14347,1446,14283,1467,14382,1467,14385,1464,14433,1464,14433,1281,14377,1281,14372,1274e" filled="t" fillcolor="#FFFFFF" stroked="f">
                <v:path arrowok="t"/>
                <v:fill/>
              </v:shape>
              <v:shape style="position:absolute;left:14135;top:1161;width:298;height:348" coordorigin="14135,1161" coordsize="298,348" path="m14433,1161l14384,1170,14384,1191,14384,1220,14383,1248,14380,1271,14377,1281,14433,1281,14433,1161e" filled="t" fillcolor="#FFFFFF" stroked="f">
                <v:path arrowok="t"/>
                <v:fill/>
              </v:shape>
            </v:group>
            <v:group style="position:absolute;left:14496;top:1231;width:301;height:280" coordorigin="14496,1231" coordsize="301,280">
              <v:shape style="position:absolute;left:14496;top:1231;width:301;height:280" coordorigin="14496,1231" coordsize="301,280" path="m14633,1231l14569,1251,14522,1294,14498,1356,14496,1379,14499,1401,14528,1457,14580,1496,14649,1511,14666,1510,14736,1488,14765,1469,14639,1469,14615,1464,14562,1428,14547,1393,14796,1393,14796,1392,14797,1385,14797,1377,14794,1353,14794,1351,14745,1351,14547,1346,14582,1295,14645,1274,14754,1274,14740,1262,14722,1251,14702,1242,14681,1236,14657,1232,14633,1231e" filled="t" fillcolor="#FFFFFF" stroked="f">
                <v:path arrowok="t"/>
                <v:fill/>
              </v:shape>
              <v:shape style="position:absolute;left:14496;top:1231;width:301;height:280" coordorigin="14496,1231" coordsize="301,280" path="m14733,1437l14661,1468,14639,1469,14765,1469,14779,1458,14733,1437e" filled="t" fillcolor="#FFFFFF" stroked="f">
                <v:path arrowok="t"/>
                <v:fill/>
              </v:shape>
              <v:shape style="position:absolute;left:14496;top:1231;width:301;height:280" coordorigin="14496,1231" coordsize="301,280" path="m14754,1274l14645,1274,14653,1275,14677,1279,14730,1316,14745,1351,14794,1351,14789,1330,14780,1310,14769,1292,14756,1276,14754,1274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31332F"/>
          <w:w w:val="111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15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3"/>
        </w:rPr>
        <w:t>URLs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3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31332F"/>
          <w:highlight w:val="lightGray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31332F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b/>
          <w:bCs/>
        </w:rPr>
        <w:t>get_urls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(self)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100"/>
        </w:rPr>
        <w:t>→</w:t>
      </w:r>
      <w:r>
        <w:rPr>
          <w:rFonts w:ascii="Arial" w:hAnsi="Arial" w:cs="Arial" w:eastAsia="Arial"/>
          <w:sz w:val="12"/>
          <w:szCs w:val="12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urlpatterns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password_change_template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password_change_done_template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47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6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template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sectPr>
      <w:type w:val="continuous"/>
      <w:pgSz w:w="15840" w:h="12240" w:orient="landscape"/>
      <w:pgMar w:top="180" w:bottom="0" w:left="60" w:right="780"/>
      <w:cols w:num="2" w:equalWidth="0">
        <w:col w:w="5751" w:space="198"/>
        <w:col w:w="90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ercurytide.co.uk/careers" TargetMode="External"/><Relationship Id="rId6" Type="http://schemas.openxmlformats.org/officeDocument/2006/relationships/hyperlink" Target="http://www.mercurytide.co.uk/career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2015-04-10T02:15:01Z</dcterms:created>
  <dcterms:modified xsi:type="dcterms:W3CDTF">2015-04-10T02:15:01Z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2013-05-13T00:00:00Z</vt:filetime>
  </property>
  <property fmtid="{D5CDD505-2E9C-101B-9397-08002B2CF9AE}" pid="3" name="LastSaved">
    <vt:filetime>2015-04-10T00:00:00Z</vt:filetime>
  </property>
</Properties>
</file>